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321147149" w:displacedByCustomXml="next"/>
    <w:bookmarkStart w:id="1" w:name="_Toc318188227" w:displacedByCustomXml="next"/>
    <w:bookmarkStart w:id="2" w:name="_Toc318188327" w:displacedByCustomXml="next"/>
    <w:bookmarkStart w:id="3" w:name="_Toc318189312" w:displacedByCustomXml="next"/>
    <w:bookmarkStart w:id="4" w:name="_Toc321147011" w:displacedByCustomXml="next"/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274A7F41" w14:textId="1035B2A2" w:rsidR="00F426F9" w:rsidRDefault="00B62075">
          <w:pPr>
            <w:pStyle w:val="NoSpacing"/>
            <w:rPr>
              <w:sz w:val="2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2AF45D78" wp14:editId="7BB297B0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7F7D09" w14:textId="4C495020" w:rsidR="00F426F9" w:rsidRDefault="00990B41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Name"/>
                                    <w:tag w:val=""/>
                                    <w:id w:val="-304397026"/>
                                    <w:placeholder>
                                      <w:docPart w:val="0805048564424EE1B7D37EBF67742F8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865C6">
                                      <w:t>Tim Casey</w:t>
                                    </w:r>
                                  </w:sdtContent>
                                </w:sdt>
                                <w:r w:rsidR="00B62075">
                                  <w:t> | </w:t>
                                </w:r>
                                <w:sdt>
                                  <w:sdtPr>
                                    <w:alias w:val="Course Title"/>
                                    <w:tag w:val=""/>
                                    <w:id w:val="-728219936"/>
                                    <w:placeholder>
                                      <w:docPart w:val="93D8A335A7204AD2BDA2195E065AD3EE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865C6">
                                      <w:t>NS-10-LS</w:t>
                                    </w:r>
                                  </w:sdtContent>
                                </w:sdt>
                                <w:r w:rsidR="00B62075">
                                  <w:t> | </w:t>
                                </w:r>
                                <w:sdt>
                                  <w:sdtPr>
                                    <w:alias w:val="Date"/>
                                    <w:tag w:val=""/>
                                    <w:id w:val="2032065285"/>
                                    <w:placeholder>
                                      <w:docPart w:val="7BF3ECF82FB647CA9D5915639448A53D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5-07T00:00:00Z"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E865C6">
                                      <w:t>May 7, 2020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AF45D7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" o:allowoverlap="f" filled="f" stroked="f" strokeweight=".5pt">
                    <v:textbox style="mso-fit-shape-to-text:t" inset="0,,0">
                      <w:txbxContent>
                        <w:p w14:paraId="217F7D09" w14:textId="4C495020" w:rsidR="00F426F9" w:rsidRDefault="00990B41">
                          <w:pPr>
                            <w:pStyle w:val="ContactInfo"/>
                          </w:pPr>
                          <w:sdt>
                            <w:sdtPr>
                              <w:alias w:val="Name"/>
                              <w:tag w:val=""/>
                              <w:id w:val="-304397026"/>
                              <w:placeholder>
                                <w:docPart w:val="0805048564424EE1B7D37EBF67742F84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E865C6">
                                <w:t>Tim Casey</w:t>
                              </w:r>
                            </w:sdtContent>
                          </w:sdt>
                          <w:r w:rsidR="00B62075">
                            <w:t> | </w:t>
                          </w:r>
                          <w:sdt>
                            <w:sdtPr>
                              <w:alias w:val="Course Title"/>
                              <w:tag w:val=""/>
                              <w:id w:val="-728219936"/>
                              <w:placeholder>
                                <w:docPart w:val="93D8A335A7204AD2BDA2195E065AD3EE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E865C6">
                                <w:t>NS-10-LS</w:t>
                              </w:r>
                            </w:sdtContent>
                          </w:sdt>
                          <w:r w:rsidR="00B62075">
                            <w:t> | </w:t>
                          </w:r>
                          <w:sdt>
                            <w:sdtPr>
                              <w:alias w:val="Date"/>
                              <w:tag w:val=""/>
                              <w:id w:val="2032065285"/>
                              <w:placeholder>
                                <w:docPart w:val="7BF3ECF82FB647CA9D5915639448A53D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5-07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E865C6">
                                <w:t>May 7, 2020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0D7225A4" wp14:editId="6F1AAAD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75000</wp14:pctPosVOffset>
                        </wp:positionV>
                      </mc:Choice>
                      <mc:Fallback>
                        <wp:positionV relativeFrom="page">
                          <wp:posOffset>7132320</wp:posOffset>
                        </wp:positionV>
                      </mc:Fallback>
                    </mc:AlternateContent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907082" w14:textId="462C7CBC" w:rsidR="00F426F9" w:rsidRDefault="00990B41">
                                <w:pPr>
                                  <w:pStyle w:val="Title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-97059377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865C6">
                                      <w:t>Network Security</w:t>
                                    </w:r>
                                  </w:sdtContent>
                                </w:sdt>
                              </w:p>
                              <w:p w14:paraId="2438F987" w14:textId="3580FF8C" w:rsidR="00F426F9" w:rsidRDefault="00990B41">
                                <w:pPr>
                                  <w:pStyle w:val="Subtitle"/>
                                </w:pPr>
                                <w:sdt>
                                  <w:sdtPr>
                                    <w:alias w:val="Subtitle"/>
                                    <w:tag w:val=""/>
                                    <w:id w:val="23583468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865C6">
                                      <w:t>Final Project</w:t>
                                    </w:r>
                                  </w:sdtContent>
                                </w:sdt>
                                <w:r w:rsidR="00E865C6">
                                  <w:t xml:space="preserve"> – Secure Your Network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D7225A4" id="Text Box 21" o:spid="_x0000_s1027" type="#_x0000_t202" style="position:absolute;margin-left:0;margin-top:0;width:310.5pt;height:104.4pt;z-index:251661312;visibility:visible;mso-wrap-style:square;mso-width-percent:950;mso-height-percent:0;mso-top-percent:750;mso-wrap-distance-left:9pt;mso-wrap-distance-top:0;mso-wrap-distance-right:9pt;mso-wrap-distance-bottom:0;mso-position-horizontal:center;mso-position-horizontal-relative:margin;mso-position-vertical-relative:margin;mso-width-percent:950;mso-height-percent:0;mso-top-percent:7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" o:allowoverlap="f" filled="f" stroked="f" strokeweight=".5pt">
                    <v:textbox style="mso-fit-shape-to-text:t" inset="0,0,0,0">
                      <w:txbxContent>
                        <w:p w14:paraId="34907082" w14:textId="462C7CBC" w:rsidR="00F426F9" w:rsidRDefault="00990B41">
                          <w:pPr>
                            <w:pStyle w:val="Title"/>
                          </w:pPr>
                          <w:sdt>
                            <w:sdtPr>
                              <w:alias w:val="Title"/>
                              <w:tag w:val=""/>
                              <w:id w:val="-97059377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865C6">
                                <w:t>Network Security</w:t>
                              </w:r>
                            </w:sdtContent>
                          </w:sdt>
                        </w:p>
                        <w:p w14:paraId="2438F987" w14:textId="3580FF8C" w:rsidR="00F426F9" w:rsidRDefault="00990B41">
                          <w:pPr>
                            <w:pStyle w:val="Subtitle"/>
                          </w:pPr>
                          <w:sdt>
                            <w:sdtPr>
                              <w:alias w:val="Subtitle"/>
                              <w:tag w:val=""/>
                              <w:id w:val="23583468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865C6">
                                <w:t>Final Project</w:t>
                              </w:r>
                            </w:sdtContent>
                          </w:sdt>
                          <w:r w:rsidR="00E865C6">
                            <w:t xml:space="preserve"> – Secure Your Network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14:paraId="7000AF23" w14:textId="4970ACFC" w:rsidR="00F426F9" w:rsidRDefault="00112270"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0" wp14:anchorId="6D19D984" wp14:editId="1D7DF21B">
                <wp:simplePos x="0" y="0"/>
                <wp:positionH relativeFrom="margin">
                  <wp:posOffset>-230505</wp:posOffset>
                </wp:positionH>
                <wp:positionV relativeFrom="margin">
                  <wp:posOffset>1339215</wp:posOffset>
                </wp:positionV>
                <wp:extent cx="6114415" cy="3439160"/>
                <wp:effectExtent l="266700" t="266700" r="267335" b="294640"/>
                <wp:wrapSquare wrapText="bothSides"/>
                <wp:docPr id="2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 preferRelativeResize="0">
                          <a:picLocks noChangeAspect="1" noChangeArrowheads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14415" cy="34391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254000" cap="rnd">
                          <a:solidFill>
                            <a:srgbClr val="FFFFFF"/>
                          </a:solidFill>
                        </a:ln>
                        <a:effectLst>
                          <a:outerShdw blurRad="152400" algn="tl" rotWithShape="0">
                            <a:srgbClr val="000000">
                              <a:alpha val="2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6350" h="635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62075">
            <w:br w:type="page"/>
          </w:r>
        </w:p>
      </w:sdtContent>
    </w:sdt>
    <w:bookmarkEnd w:id="4"/>
    <w:bookmarkEnd w:id="3"/>
    <w:bookmarkEnd w:id="2"/>
    <w:bookmarkEnd w:id="1"/>
    <w:bookmarkEnd w:id="0"/>
    <w:p w14:paraId="14D0D7D2" w14:textId="6F0AE763" w:rsidR="00F426F9" w:rsidRDefault="00E865C6" w:rsidP="00E865C6">
      <w:pPr>
        <w:pStyle w:val="Heading1"/>
        <w:rPr>
          <w:rStyle w:val="Heading1Char"/>
        </w:rPr>
      </w:pPr>
      <w:r>
        <w:rPr>
          <w:rStyle w:val="Heading1Char"/>
        </w:rPr>
        <w:lastRenderedPageBreak/>
        <w:t>Describe the Network Environment for this Lab</w:t>
      </w:r>
    </w:p>
    <w:p w14:paraId="3D74A168" w14:textId="3E60D697" w:rsidR="00E865C6" w:rsidRPr="00E865C6" w:rsidRDefault="00E865C6" w:rsidP="00E865C6">
      <w:pPr>
        <w:rPr>
          <w:color w:val="000000" w:themeColor="text1"/>
          <w:sz w:val="24"/>
          <w:szCs w:val="24"/>
        </w:rPr>
      </w:pPr>
    </w:p>
    <w:p w14:paraId="64192BF9" w14:textId="3ADC2397" w:rsidR="00E865C6" w:rsidRPr="00E865C6" w:rsidRDefault="00E865C6" w:rsidP="00E865C6">
      <w:pPr>
        <w:rPr>
          <w:rStyle w:val="Heading1Char"/>
          <w:color w:val="000000" w:themeColor="text1"/>
          <w:sz w:val="24"/>
          <w:szCs w:val="24"/>
        </w:rPr>
      </w:pPr>
      <w:r w:rsidRPr="00E865C6">
        <w:rPr>
          <w:rStyle w:val="Heading1Char"/>
          <w:color w:val="000000" w:themeColor="text1"/>
          <w:sz w:val="24"/>
          <w:szCs w:val="24"/>
        </w:rPr>
        <w:t xml:space="preserve">This Final Lab’s virtual Network consists of 1 Firewall </w:t>
      </w:r>
      <w:r>
        <w:rPr>
          <w:rStyle w:val="Heading1Char"/>
          <w:color w:val="000000" w:themeColor="text1"/>
          <w:sz w:val="24"/>
          <w:szCs w:val="24"/>
        </w:rPr>
        <w:t>on</w:t>
      </w:r>
      <w:r w:rsidRPr="00E865C6">
        <w:rPr>
          <w:rStyle w:val="Heading1Char"/>
          <w:color w:val="000000" w:themeColor="text1"/>
          <w:sz w:val="24"/>
          <w:szCs w:val="24"/>
        </w:rPr>
        <w:t xml:space="preserve"> a Bridged Network connection to an outside network </w:t>
      </w:r>
      <w:r w:rsidR="003B34AE">
        <w:rPr>
          <w:rStyle w:val="Heading1Char"/>
          <w:color w:val="000000" w:themeColor="text1"/>
          <w:sz w:val="24"/>
          <w:szCs w:val="24"/>
        </w:rPr>
        <w:t xml:space="preserve">with some host PCs </w:t>
      </w:r>
      <w:r w:rsidRPr="00E865C6">
        <w:rPr>
          <w:rStyle w:val="Heading1Char"/>
          <w:color w:val="000000" w:themeColor="text1"/>
          <w:sz w:val="24"/>
          <w:szCs w:val="24"/>
        </w:rPr>
        <w:t xml:space="preserve">and an Internal Network </w:t>
      </w:r>
      <w:r w:rsidR="003B34AE">
        <w:rPr>
          <w:rStyle w:val="Heading1Char"/>
          <w:color w:val="000000" w:themeColor="text1"/>
          <w:sz w:val="24"/>
          <w:szCs w:val="24"/>
        </w:rPr>
        <w:t>with</w:t>
      </w:r>
      <w:r w:rsidRPr="00E865C6">
        <w:rPr>
          <w:rStyle w:val="Heading1Char"/>
          <w:color w:val="000000" w:themeColor="text1"/>
          <w:sz w:val="24"/>
          <w:szCs w:val="24"/>
        </w:rPr>
        <w:t xml:space="preserve"> a set of hosts.</w:t>
      </w:r>
    </w:p>
    <w:p w14:paraId="24154775" w14:textId="5681D5B7" w:rsidR="00E865C6" w:rsidRDefault="00E865C6" w:rsidP="00E865C6">
      <w:pPr>
        <w:rPr>
          <w:color w:val="000000" w:themeColor="text1"/>
          <w:sz w:val="24"/>
          <w:szCs w:val="24"/>
        </w:rPr>
      </w:pPr>
      <w:r w:rsidRPr="00E865C6">
        <w:rPr>
          <w:color w:val="000000" w:themeColor="text1"/>
          <w:sz w:val="24"/>
          <w:szCs w:val="24"/>
        </w:rPr>
        <w:t xml:space="preserve">The Firewall is a </w:t>
      </w:r>
      <w:proofErr w:type="spellStart"/>
      <w:r w:rsidRPr="00E865C6">
        <w:rPr>
          <w:color w:val="000000" w:themeColor="text1"/>
          <w:sz w:val="24"/>
          <w:szCs w:val="24"/>
        </w:rPr>
        <w:t>pfSense</w:t>
      </w:r>
      <w:proofErr w:type="spellEnd"/>
      <w:r w:rsidRPr="00E865C6"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Linux</w:t>
      </w:r>
      <w:r w:rsidR="002444A2">
        <w:rPr>
          <w:color w:val="000000" w:themeColor="text1"/>
          <w:sz w:val="24"/>
          <w:szCs w:val="24"/>
        </w:rPr>
        <w:t>-based</w:t>
      </w:r>
      <w:r>
        <w:rPr>
          <w:color w:val="000000" w:themeColor="text1"/>
          <w:sz w:val="24"/>
          <w:szCs w:val="24"/>
        </w:rPr>
        <w:t xml:space="preserve"> appliance</w:t>
      </w:r>
      <w:r w:rsidR="002444A2">
        <w:rPr>
          <w:color w:val="000000" w:themeColor="text1"/>
          <w:sz w:val="24"/>
          <w:szCs w:val="24"/>
        </w:rPr>
        <w:t>.</w:t>
      </w:r>
    </w:p>
    <w:p w14:paraId="4DF09FAD" w14:textId="13F47B20" w:rsidR="002D5988" w:rsidRDefault="002D5988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WAN-side devices include the Host PC (Windows 10) and a Kali Linux VM.</w:t>
      </w:r>
    </w:p>
    <w:p w14:paraId="247B6F50" w14:textId="61C494AF" w:rsidR="002D5988" w:rsidRDefault="002D5988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LAN-side devices include a </w:t>
      </w:r>
      <w:proofErr w:type="spellStart"/>
      <w:r>
        <w:rPr>
          <w:color w:val="000000" w:themeColor="text1"/>
          <w:sz w:val="24"/>
          <w:szCs w:val="24"/>
        </w:rPr>
        <w:t>NagiosXI</w:t>
      </w:r>
      <w:proofErr w:type="spellEnd"/>
      <w:r w:rsidR="003B34AE">
        <w:rPr>
          <w:color w:val="000000" w:themeColor="text1"/>
          <w:sz w:val="24"/>
          <w:szCs w:val="24"/>
        </w:rPr>
        <w:t xml:space="preserve"> Linux-based log monitor</w:t>
      </w:r>
      <w:r>
        <w:rPr>
          <w:color w:val="000000" w:themeColor="text1"/>
          <w:sz w:val="24"/>
          <w:szCs w:val="24"/>
        </w:rPr>
        <w:t xml:space="preserve">, an Ubuntu Linux VM that is also the </w:t>
      </w:r>
      <w:r w:rsidR="008F6683">
        <w:rPr>
          <w:color w:val="000000" w:themeColor="text1"/>
          <w:sz w:val="24"/>
          <w:szCs w:val="24"/>
        </w:rPr>
        <w:t xml:space="preserve">LAN’s </w:t>
      </w:r>
      <w:r>
        <w:rPr>
          <w:color w:val="000000" w:themeColor="text1"/>
          <w:sz w:val="24"/>
          <w:szCs w:val="24"/>
        </w:rPr>
        <w:t>Apache Web Server, and a Debian Linux host.</w:t>
      </w:r>
    </w:p>
    <w:p w14:paraId="5CF4E9C5" w14:textId="77777777" w:rsidR="002444A2" w:rsidRDefault="002444A2" w:rsidP="002444A2">
      <w:pPr>
        <w:pStyle w:val="Heading3"/>
      </w:pPr>
    </w:p>
    <w:p w14:paraId="7E585226" w14:textId="7B112CE9" w:rsidR="002444A2" w:rsidRPr="002444A2" w:rsidRDefault="002444A2" w:rsidP="002444A2">
      <w:pPr>
        <w:pStyle w:val="Heading3"/>
      </w:pPr>
      <w:r>
        <w:tab/>
        <w:t>Host Network on WAN side of Firewall</w:t>
      </w:r>
    </w:p>
    <w:p w14:paraId="14818AE9" w14:textId="670764E9" w:rsidR="002D5988" w:rsidRDefault="002D5988" w:rsidP="002D598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Firewall’s WAN connection is on a Bridged Network Adapter setting.  It receives an IP address (192.168.1.160/24) from the Host Network’s DHCP Server.</w:t>
      </w:r>
    </w:p>
    <w:p w14:paraId="7CD10ED5" w14:textId="0AAF3386" w:rsidR="002444A2" w:rsidRDefault="002444A2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Host PC (Win-10) also receives an IP address (192.168.1.96/24) from the Host Network’s DCHP Server.</w:t>
      </w:r>
    </w:p>
    <w:p w14:paraId="7295C775" w14:textId="4D88E460" w:rsidR="002D5988" w:rsidRPr="008F6683" w:rsidRDefault="002444A2" w:rsidP="008F668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Host Network’s Default Gateway is set as the ISP-supplied Modem with an address of 192.168.1.254.</w:t>
      </w:r>
    </w:p>
    <w:p w14:paraId="7711CF35" w14:textId="67077D39" w:rsidR="002D5988" w:rsidRPr="002444A2" w:rsidRDefault="002D5988" w:rsidP="002D5988">
      <w:pPr>
        <w:pStyle w:val="Heading3"/>
      </w:pPr>
      <w:r>
        <w:tab/>
        <w:t>Internal Network on LAN side of Firewall</w:t>
      </w:r>
    </w:p>
    <w:p w14:paraId="01472044" w14:textId="5059FF5D" w:rsidR="002D5988" w:rsidRDefault="002D5988" w:rsidP="002D598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Firewall’s LAN connection is on an Internal Network “</w:t>
      </w:r>
      <w:proofErr w:type="spellStart"/>
      <w:r>
        <w:rPr>
          <w:color w:val="000000" w:themeColor="text1"/>
          <w:sz w:val="24"/>
          <w:szCs w:val="24"/>
        </w:rPr>
        <w:t>TestNet</w:t>
      </w:r>
      <w:proofErr w:type="spellEnd"/>
      <w:r>
        <w:rPr>
          <w:color w:val="000000" w:themeColor="text1"/>
          <w:sz w:val="24"/>
          <w:szCs w:val="24"/>
        </w:rPr>
        <w:t>” Adapter setting.  It receives a static IP address (172.16.77.1/24) for use in the Internal LAN Network.</w:t>
      </w:r>
    </w:p>
    <w:p w14:paraId="20AD757F" w14:textId="2963B906" w:rsidR="002D5988" w:rsidRDefault="002D5988" w:rsidP="002D598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 </w:t>
      </w:r>
      <w:r w:rsidR="003B34AE">
        <w:rPr>
          <w:color w:val="000000" w:themeColor="text1"/>
          <w:sz w:val="24"/>
          <w:szCs w:val="24"/>
        </w:rPr>
        <w:t>Nagios XI log monitor</w:t>
      </w:r>
      <w:r>
        <w:rPr>
          <w:color w:val="000000" w:themeColor="text1"/>
          <w:sz w:val="24"/>
          <w:szCs w:val="24"/>
        </w:rPr>
        <w:t xml:space="preserve"> (</w:t>
      </w:r>
      <w:r w:rsidR="00AB03E7">
        <w:rPr>
          <w:color w:val="000000" w:themeColor="text1"/>
          <w:sz w:val="24"/>
          <w:szCs w:val="24"/>
        </w:rPr>
        <w:t>Linux-Centos appliance</w:t>
      </w:r>
      <w:r>
        <w:rPr>
          <w:color w:val="000000" w:themeColor="text1"/>
          <w:sz w:val="24"/>
          <w:szCs w:val="24"/>
        </w:rPr>
        <w:t xml:space="preserve">) </w:t>
      </w:r>
      <w:r w:rsidR="00AB03E7">
        <w:rPr>
          <w:color w:val="000000" w:themeColor="text1"/>
          <w:sz w:val="24"/>
          <w:szCs w:val="24"/>
        </w:rPr>
        <w:t>is configured with</w:t>
      </w:r>
      <w:r>
        <w:rPr>
          <w:color w:val="000000" w:themeColor="text1"/>
          <w:sz w:val="24"/>
          <w:szCs w:val="24"/>
        </w:rPr>
        <w:t xml:space="preserve"> a</w:t>
      </w:r>
      <w:r w:rsidR="00AB03E7">
        <w:rPr>
          <w:color w:val="000000" w:themeColor="text1"/>
          <w:sz w:val="24"/>
          <w:szCs w:val="24"/>
        </w:rPr>
        <w:t xml:space="preserve"> static</w:t>
      </w:r>
      <w:r>
        <w:rPr>
          <w:color w:val="000000" w:themeColor="text1"/>
          <w:sz w:val="24"/>
          <w:szCs w:val="24"/>
        </w:rPr>
        <w:t xml:space="preserve"> IP address (1</w:t>
      </w:r>
      <w:r w:rsidR="00AB03E7">
        <w:rPr>
          <w:color w:val="000000" w:themeColor="text1"/>
          <w:sz w:val="24"/>
          <w:szCs w:val="24"/>
        </w:rPr>
        <w:t>7</w:t>
      </w:r>
      <w:r>
        <w:rPr>
          <w:color w:val="000000" w:themeColor="text1"/>
          <w:sz w:val="24"/>
          <w:szCs w:val="24"/>
        </w:rPr>
        <w:t>2.16.</w:t>
      </w:r>
      <w:r w:rsidR="00AB03E7">
        <w:rPr>
          <w:color w:val="000000" w:themeColor="text1"/>
          <w:sz w:val="24"/>
          <w:szCs w:val="24"/>
        </w:rPr>
        <w:t>77</w:t>
      </w:r>
      <w:r>
        <w:rPr>
          <w:color w:val="000000" w:themeColor="text1"/>
          <w:sz w:val="24"/>
          <w:szCs w:val="24"/>
        </w:rPr>
        <w:t>.</w:t>
      </w:r>
      <w:r w:rsidR="00AB03E7">
        <w:rPr>
          <w:color w:val="000000" w:themeColor="text1"/>
          <w:sz w:val="24"/>
          <w:szCs w:val="24"/>
        </w:rPr>
        <w:t>110</w:t>
      </w:r>
      <w:r>
        <w:rPr>
          <w:color w:val="000000" w:themeColor="text1"/>
          <w:sz w:val="24"/>
          <w:szCs w:val="24"/>
        </w:rPr>
        <w:t xml:space="preserve">/24) </w:t>
      </w:r>
      <w:r w:rsidR="00AB03E7">
        <w:rPr>
          <w:color w:val="000000" w:themeColor="text1"/>
          <w:sz w:val="24"/>
          <w:szCs w:val="24"/>
        </w:rPr>
        <w:t>for use in</w:t>
      </w:r>
      <w:r>
        <w:rPr>
          <w:color w:val="000000" w:themeColor="text1"/>
          <w:sz w:val="24"/>
          <w:szCs w:val="24"/>
        </w:rPr>
        <w:t xml:space="preserve"> the </w:t>
      </w:r>
      <w:r w:rsidR="00AB03E7">
        <w:rPr>
          <w:color w:val="000000" w:themeColor="text1"/>
          <w:sz w:val="24"/>
          <w:szCs w:val="24"/>
        </w:rPr>
        <w:t>Internal LAN</w:t>
      </w:r>
      <w:r>
        <w:rPr>
          <w:color w:val="000000" w:themeColor="text1"/>
          <w:sz w:val="24"/>
          <w:szCs w:val="24"/>
        </w:rPr>
        <w:t xml:space="preserve"> Network.</w:t>
      </w:r>
    </w:p>
    <w:p w14:paraId="1E4B3F8D" w14:textId="5753502B" w:rsidR="00AB03E7" w:rsidRDefault="00AB03E7" w:rsidP="00AB03E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Ubuntu Linux VM and Apache Web Server is configured with a static IP address (172.16.77.104/24) for use in the Internal LAN Network.</w:t>
      </w:r>
    </w:p>
    <w:p w14:paraId="564AEC9E" w14:textId="1664263F" w:rsidR="00AB03E7" w:rsidRDefault="00AB03E7" w:rsidP="00AB03E7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 Debian </w:t>
      </w:r>
      <w:r w:rsidR="00112270">
        <w:rPr>
          <w:color w:val="000000" w:themeColor="text1"/>
          <w:sz w:val="24"/>
          <w:szCs w:val="24"/>
        </w:rPr>
        <w:t xml:space="preserve">Linux </w:t>
      </w:r>
      <w:r>
        <w:rPr>
          <w:color w:val="000000" w:themeColor="text1"/>
          <w:sz w:val="24"/>
          <w:szCs w:val="24"/>
        </w:rPr>
        <w:t>VM is configured with a static IP address (172.16.77.105/24) for use in the Internal LAN Network.</w:t>
      </w:r>
    </w:p>
    <w:p w14:paraId="398143BC" w14:textId="49317846" w:rsidR="002D5988" w:rsidRDefault="002D5988" w:rsidP="002D598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 </w:t>
      </w:r>
      <w:r w:rsidR="008F6683">
        <w:rPr>
          <w:color w:val="000000" w:themeColor="text1"/>
          <w:sz w:val="24"/>
          <w:szCs w:val="24"/>
        </w:rPr>
        <w:t>Internal LAN</w:t>
      </w:r>
      <w:r>
        <w:rPr>
          <w:color w:val="000000" w:themeColor="text1"/>
          <w:sz w:val="24"/>
          <w:szCs w:val="24"/>
        </w:rPr>
        <w:t xml:space="preserve"> Network’s Default Gateway is set as the </w:t>
      </w:r>
      <w:proofErr w:type="spellStart"/>
      <w:r w:rsidR="008F6683">
        <w:rPr>
          <w:color w:val="000000" w:themeColor="text1"/>
          <w:sz w:val="24"/>
          <w:szCs w:val="24"/>
        </w:rPr>
        <w:t>pfSense</w:t>
      </w:r>
      <w:proofErr w:type="spellEnd"/>
      <w:r w:rsidR="008F6683">
        <w:rPr>
          <w:color w:val="000000" w:themeColor="text1"/>
          <w:sz w:val="24"/>
          <w:szCs w:val="24"/>
        </w:rPr>
        <w:t xml:space="preserve"> Firewall</w:t>
      </w:r>
      <w:r>
        <w:rPr>
          <w:color w:val="000000" w:themeColor="text1"/>
          <w:sz w:val="24"/>
          <w:szCs w:val="24"/>
        </w:rPr>
        <w:t xml:space="preserve"> with an address of 1</w:t>
      </w:r>
      <w:r w:rsidR="008F6683">
        <w:rPr>
          <w:color w:val="000000" w:themeColor="text1"/>
          <w:sz w:val="24"/>
          <w:szCs w:val="24"/>
        </w:rPr>
        <w:t>7</w:t>
      </w:r>
      <w:r>
        <w:rPr>
          <w:color w:val="000000" w:themeColor="text1"/>
          <w:sz w:val="24"/>
          <w:szCs w:val="24"/>
        </w:rPr>
        <w:t>2.16.</w:t>
      </w:r>
      <w:r w:rsidR="008F6683">
        <w:rPr>
          <w:color w:val="000000" w:themeColor="text1"/>
          <w:sz w:val="24"/>
          <w:szCs w:val="24"/>
        </w:rPr>
        <w:t>77</w:t>
      </w:r>
      <w:r>
        <w:rPr>
          <w:color w:val="000000" w:themeColor="text1"/>
          <w:sz w:val="24"/>
          <w:szCs w:val="24"/>
        </w:rPr>
        <w:t>.</w:t>
      </w:r>
      <w:r w:rsidR="008F6683">
        <w:rPr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>.</w:t>
      </w:r>
    </w:p>
    <w:p w14:paraId="2F1043ED" w14:textId="11F104CF" w:rsidR="002D5988" w:rsidRDefault="006E3750" w:rsidP="006E3750">
      <w:pPr>
        <w:pStyle w:val="Heading2"/>
        <w:ind w:firstLine="720"/>
      </w:pPr>
      <w:r>
        <w:lastRenderedPageBreak/>
        <w:t>Validate the network environment</w:t>
      </w:r>
    </w:p>
    <w:p w14:paraId="6AD0BC98" w14:textId="7D3C844F" w:rsidR="006E3750" w:rsidRDefault="006E3750" w:rsidP="006E3750">
      <w:pPr>
        <w:rPr>
          <w:sz w:val="24"/>
          <w:szCs w:val="24"/>
        </w:rPr>
      </w:pPr>
      <w:r w:rsidRPr="006E3750">
        <w:rPr>
          <w:sz w:val="24"/>
          <w:szCs w:val="24"/>
        </w:rPr>
        <w:t>Test PING from each host to each other host, including the Default Gateways.</w:t>
      </w:r>
    </w:p>
    <w:p w14:paraId="15ACB566" w14:textId="77777777" w:rsidR="00BA6FE0" w:rsidRDefault="00BA6FE0" w:rsidP="006E3750">
      <w:pPr>
        <w:rPr>
          <w:sz w:val="24"/>
          <w:szCs w:val="24"/>
        </w:rPr>
      </w:pPr>
    </w:p>
    <w:p w14:paraId="4A6C60D7" w14:textId="6D5B8F2B" w:rsidR="006E3750" w:rsidRDefault="006E3750" w:rsidP="006E3750">
      <w:pPr>
        <w:pStyle w:val="Heading2"/>
        <w:ind w:firstLine="720"/>
      </w:pPr>
      <w:r>
        <w:t>task 1 – Block Unwanted Traffic</w:t>
      </w:r>
    </w:p>
    <w:p w14:paraId="286629EC" w14:textId="68464473" w:rsidR="006E3750" w:rsidRDefault="006E3750" w:rsidP="006E3750">
      <w:pPr>
        <w:rPr>
          <w:sz w:val="24"/>
          <w:szCs w:val="24"/>
        </w:rPr>
      </w:pPr>
      <w:r w:rsidRPr="006E3750">
        <w:rPr>
          <w:sz w:val="24"/>
          <w:szCs w:val="24"/>
        </w:rPr>
        <w:t xml:space="preserve">Test PING from </w:t>
      </w:r>
      <w:r>
        <w:rPr>
          <w:sz w:val="24"/>
          <w:szCs w:val="24"/>
        </w:rPr>
        <w:t>the Debian host on the LAN</w:t>
      </w:r>
      <w:r w:rsidRPr="006E3750">
        <w:rPr>
          <w:sz w:val="24"/>
          <w:szCs w:val="24"/>
        </w:rPr>
        <w:t xml:space="preserve"> to </w:t>
      </w:r>
      <w:r>
        <w:rPr>
          <w:sz w:val="24"/>
          <w:szCs w:val="24"/>
        </w:rPr>
        <w:t>external destinations on the WAN, including 4.2.2.2 and 8.8.8.8</w:t>
      </w:r>
    </w:p>
    <w:p w14:paraId="2A15A758" w14:textId="77777777" w:rsidR="006D6186" w:rsidRDefault="00F66312" w:rsidP="006E3750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="001D2FEA">
        <w:rPr>
          <w:sz w:val="24"/>
          <w:szCs w:val="24"/>
        </w:rPr>
        <w:t>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pfSense</w:t>
      </w:r>
      <w:proofErr w:type="spellEnd"/>
      <w:r>
        <w:rPr>
          <w:sz w:val="24"/>
          <w:szCs w:val="24"/>
        </w:rPr>
        <w:t xml:space="preserve">, </w:t>
      </w:r>
      <w:r w:rsidR="00EF4EFE">
        <w:rPr>
          <w:sz w:val="24"/>
          <w:szCs w:val="24"/>
        </w:rPr>
        <w:t>create a LAN Firewall Rule</w:t>
      </w:r>
      <w:r w:rsidR="002D2F85">
        <w:rPr>
          <w:sz w:val="24"/>
          <w:szCs w:val="24"/>
        </w:rPr>
        <w:t xml:space="preserve"> to block address 8.8.8.8</w:t>
      </w:r>
      <w:r w:rsidR="001D2FEA">
        <w:rPr>
          <w:sz w:val="24"/>
          <w:szCs w:val="24"/>
        </w:rPr>
        <w:t xml:space="preserve"> destination</w:t>
      </w:r>
      <w:r w:rsidR="002D2F85">
        <w:rPr>
          <w:sz w:val="24"/>
          <w:szCs w:val="24"/>
        </w:rPr>
        <w:t xml:space="preserve"> from any LAN </w:t>
      </w:r>
      <w:r w:rsidR="001D2FEA">
        <w:rPr>
          <w:sz w:val="24"/>
          <w:szCs w:val="24"/>
        </w:rPr>
        <w:t>source.</w:t>
      </w:r>
    </w:p>
    <w:p w14:paraId="3DBB8AFC" w14:textId="57312F7C" w:rsidR="004B1A64" w:rsidRDefault="004C4438" w:rsidP="006E37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A9AB75" wp14:editId="60EEE347">
            <wp:extent cx="2572512" cy="5114348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 1 Step 2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621" cy="530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99B">
        <w:rPr>
          <w:sz w:val="24"/>
          <w:szCs w:val="24"/>
        </w:rPr>
        <w:t xml:space="preserve"> </w:t>
      </w:r>
      <w:r w:rsidR="004B1A64">
        <w:rPr>
          <w:noProof/>
          <w:sz w:val="24"/>
          <w:szCs w:val="24"/>
        </w:rPr>
        <w:drawing>
          <wp:inline distT="0" distB="0" distL="0" distR="0" wp14:anchorId="6999DC6D" wp14:editId="34D5356F">
            <wp:extent cx="2804160" cy="5148409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 1 Step 2b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7645" cy="533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356F" w14:textId="5C61D9D9" w:rsidR="00370E97" w:rsidRDefault="00370E97">
      <w:pPr>
        <w:rPr>
          <w:sz w:val="24"/>
          <w:szCs w:val="24"/>
        </w:rPr>
      </w:pPr>
    </w:p>
    <w:p w14:paraId="0294A6F0" w14:textId="542F365A" w:rsidR="001D2FEA" w:rsidRDefault="004E1E69" w:rsidP="006E3750">
      <w:pPr>
        <w:rPr>
          <w:sz w:val="24"/>
          <w:szCs w:val="24"/>
        </w:rPr>
      </w:pPr>
      <w:r>
        <w:rPr>
          <w:sz w:val="24"/>
          <w:szCs w:val="24"/>
        </w:rPr>
        <w:lastRenderedPageBreak/>
        <w:t>Apply the blocking firewall rule, then try to ping to address 8.8.8.8 from the Debian</w:t>
      </w:r>
      <w:r w:rsidR="005543EC">
        <w:rPr>
          <w:sz w:val="24"/>
          <w:szCs w:val="24"/>
        </w:rPr>
        <w:t xml:space="preserve"> host </w:t>
      </w:r>
      <w:r w:rsidR="003638AF">
        <w:rPr>
          <w:sz w:val="24"/>
          <w:szCs w:val="24"/>
        </w:rPr>
        <w:t>and</w:t>
      </w:r>
      <w:r w:rsidR="005543EC">
        <w:rPr>
          <w:sz w:val="24"/>
          <w:szCs w:val="24"/>
        </w:rPr>
        <w:t xml:space="preserve"> the Ubuntu host.</w:t>
      </w:r>
    </w:p>
    <w:p w14:paraId="7FC8EB67" w14:textId="460B0678" w:rsidR="006E3750" w:rsidRPr="006E3750" w:rsidRDefault="008C1B7A" w:rsidP="006E375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0414F8" wp14:editId="52C6E56E">
            <wp:extent cx="6291052" cy="5291328"/>
            <wp:effectExtent l="0" t="0" r="0" b="508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 1 Step 3a-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5796" cy="53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6CCD" w14:textId="4EAEEF6C" w:rsidR="009A6020" w:rsidRDefault="005543E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Rule will block the hosts from</w:t>
      </w:r>
      <w:r w:rsidR="00CF2197">
        <w:rPr>
          <w:color w:val="000000" w:themeColor="text1"/>
          <w:sz w:val="24"/>
          <w:szCs w:val="24"/>
        </w:rPr>
        <w:t xml:space="preserve"> reaching address 8.8.8.8 if the rule is written correctly and applied</w:t>
      </w:r>
      <w:r w:rsidR="001606C6">
        <w:rPr>
          <w:color w:val="000000" w:themeColor="text1"/>
          <w:sz w:val="24"/>
          <w:szCs w:val="24"/>
        </w:rPr>
        <w:t xml:space="preserve"> properly within </w:t>
      </w:r>
      <w:proofErr w:type="spellStart"/>
      <w:r w:rsidR="001606C6">
        <w:rPr>
          <w:color w:val="000000" w:themeColor="text1"/>
          <w:sz w:val="24"/>
          <w:szCs w:val="24"/>
        </w:rPr>
        <w:t>pfSense</w:t>
      </w:r>
      <w:proofErr w:type="spellEnd"/>
      <w:r w:rsidR="00CF2197">
        <w:rPr>
          <w:color w:val="000000" w:themeColor="text1"/>
          <w:sz w:val="24"/>
          <w:szCs w:val="24"/>
        </w:rPr>
        <w:t>.</w:t>
      </w:r>
      <w:r w:rsidR="009A6020">
        <w:rPr>
          <w:color w:val="000000" w:themeColor="text1"/>
          <w:sz w:val="24"/>
          <w:szCs w:val="24"/>
        </w:rPr>
        <w:br w:type="page"/>
      </w:r>
    </w:p>
    <w:p w14:paraId="00F741E0" w14:textId="3C03037D" w:rsidR="001606C6" w:rsidRDefault="009B13BF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Test PING to address 8.8.8.8 from the Ubuntu Host.</w:t>
      </w:r>
    </w:p>
    <w:p w14:paraId="5AA9B4DD" w14:textId="77777777" w:rsidR="003F3F22" w:rsidRDefault="003F3F22" w:rsidP="00E865C6">
      <w:pPr>
        <w:rPr>
          <w:color w:val="000000" w:themeColor="text1"/>
          <w:sz w:val="24"/>
          <w:szCs w:val="24"/>
        </w:rPr>
      </w:pPr>
    </w:p>
    <w:p w14:paraId="2BC5974F" w14:textId="02B017A4" w:rsidR="0074266E" w:rsidRDefault="0074266E" w:rsidP="00E865C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38879338" wp14:editId="471C34FF">
            <wp:extent cx="6293179" cy="4803648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 1 Step 4b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7853" cy="486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C6C3" w14:textId="0F242E1A" w:rsidR="00AF19ED" w:rsidRDefault="00AF19ED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If the firewall rule is applied correctly, the PING to address 8.8.8.8 will </w:t>
      </w:r>
      <w:r w:rsidR="00A070E3">
        <w:rPr>
          <w:color w:val="000000" w:themeColor="text1"/>
          <w:sz w:val="24"/>
          <w:szCs w:val="24"/>
        </w:rPr>
        <w:t>fail.</w:t>
      </w:r>
    </w:p>
    <w:p w14:paraId="52594314" w14:textId="77777777" w:rsidR="00A070E3" w:rsidRDefault="00A070E3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208A59A2" w14:textId="14EC1FCE" w:rsidR="00825ABA" w:rsidRDefault="00352BAD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Test PING to address 8.8.8.8 from Debian Host.</w:t>
      </w:r>
    </w:p>
    <w:p w14:paraId="418CF169" w14:textId="77777777" w:rsidR="00C31C94" w:rsidRDefault="00C31C94" w:rsidP="00E865C6">
      <w:pPr>
        <w:rPr>
          <w:color w:val="000000" w:themeColor="text1"/>
          <w:sz w:val="24"/>
          <w:szCs w:val="24"/>
        </w:rPr>
      </w:pPr>
    </w:p>
    <w:p w14:paraId="23E9C44B" w14:textId="19294464" w:rsidR="00AF19ED" w:rsidRDefault="00AF19ED" w:rsidP="00E865C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0CC85D75" wp14:editId="4F56F6CE">
            <wp:extent cx="6291763" cy="4779264"/>
            <wp:effectExtent l="0" t="0" r="0" b="254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 1 Step 4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7221" cy="48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7A22" w14:textId="0B4D964B" w:rsidR="00A070E3" w:rsidRDefault="005512FD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the firewall rule is applied correctly, the PING to address 8.8.8.8 will fail.</w:t>
      </w:r>
    </w:p>
    <w:p w14:paraId="0EFEC7DC" w14:textId="63CE954E" w:rsidR="00C846BF" w:rsidRDefault="00C846BF">
      <w:pPr>
        <w:rPr>
          <w:rFonts w:asciiTheme="majorHAnsi" w:eastAsiaTheme="majorEastAsia" w:hAnsiTheme="majorHAnsi" w:cstheme="majorBidi"/>
          <w:caps/>
          <w:color w:val="00A0B8" w:themeColor="accent1"/>
          <w:sz w:val="22"/>
        </w:rPr>
      </w:pPr>
      <w:r>
        <w:rPr>
          <w:rFonts w:asciiTheme="majorHAnsi" w:eastAsiaTheme="majorEastAsia" w:hAnsiTheme="majorHAnsi" w:cstheme="majorBidi"/>
          <w:caps/>
          <w:color w:val="00A0B8" w:themeColor="accent1"/>
          <w:sz w:val="22"/>
        </w:rPr>
        <w:br w:type="page"/>
      </w:r>
    </w:p>
    <w:p w14:paraId="12450A8F" w14:textId="77777777" w:rsidR="00AE5624" w:rsidRDefault="00AE5624">
      <w:pPr>
        <w:rPr>
          <w:rFonts w:asciiTheme="majorHAnsi" w:eastAsiaTheme="majorEastAsia" w:hAnsiTheme="majorHAnsi" w:cstheme="majorBidi"/>
          <w:caps/>
          <w:color w:val="00A0B8" w:themeColor="accent1"/>
          <w:sz w:val="22"/>
        </w:rPr>
        <w:sectPr w:rsidR="00AE5624" w:rsidSect="003A60C0">
          <w:footerReference w:type="default" r:id="rId16"/>
          <w:pgSz w:w="12240" w:h="15840" w:code="1"/>
          <w:pgMar w:top="1728" w:right="1800" w:bottom="1440" w:left="180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pgNumType w:start="0"/>
          <w:cols w:space="720"/>
          <w:docGrid w:linePitch="360"/>
        </w:sectPr>
      </w:pPr>
    </w:p>
    <w:p w14:paraId="0742ADF3" w14:textId="355ED603" w:rsidR="006D2F80" w:rsidRDefault="004706D3">
      <w:pPr>
        <w:rPr>
          <w:rFonts w:asciiTheme="majorHAnsi" w:eastAsiaTheme="majorEastAsia" w:hAnsiTheme="majorHAnsi" w:cstheme="majorBidi"/>
          <w:caps/>
          <w:color w:val="00A0B8" w:themeColor="accent1"/>
          <w:sz w:val="22"/>
        </w:rPr>
      </w:pPr>
      <w:r>
        <w:rPr>
          <w:rFonts w:asciiTheme="majorHAnsi" w:eastAsiaTheme="majorEastAsia" w:hAnsiTheme="majorHAnsi" w:cstheme="majorBidi"/>
          <w:caps/>
          <w:color w:val="00A0B8" w:themeColor="accent1"/>
          <w:sz w:val="22"/>
        </w:rPr>
        <w:lastRenderedPageBreak/>
        <w:t xml:space="preserve">Confirm that </w:t>
      </w:r>
      <w:r w:rsidR="00C865F9">
        <w:rPr>
          <w:rFonts w:asciiTheme="majorHAnsi" w:eastAsiaTheme="majorEastAsia" w:hAnsiTheme="majorHAnsi" w:cstheme="majorBidi"/>
          <w:caps/>
          <w:color w:val="00A0B8" w:themeColor="accent1"/>
          <w:sz w:val="22"/>
        </w:rPr>
        <w:t>both LAn hosts are blocked from reaching address 8.8.8.8 via ping request</w:t>
      </w:r>
    </w:p>
    <w:p w14:paraId="4DB3285C" w14:textId="719F7613" w:rsidR="0052068E" w:rsidRPr="00617B9D" w:rsidRDefault="00EF5253" w:rsidP="00617B9D">
      <w:pPr>
        <w:rPr>
          <w:rFonts w:asciiTheme="majorHAnsi" w:eastAsiaTheme="majorEastAsia" w:hAnsiTheme="majorHAnsi" w:cstheme="majorBidi"/>
          <w:caps/>
          <w:color w:val="00A0B8" w:themeColor="accent1"/>
          <w:sz w:val="22"/>
        </w:rPr>
        <w:sectPr w:rsidR="0052068E" w:rsidRPr="00617B9D" w:rsidSect="00562AFB">
          <w:pgSz w:w="15840" w:h="12240" w:orient="landscape" w:code="1"/>
          <w:pgMar w:top="1800" w:right="1728" w:bottom="1800" w:left="144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  <w:titlePg/>
          <w:docGrid w:linePitch="360"/>
        </w:sectPr>
      </w:pPr>
      <w:r>
        <w:rPr>
          <w:rFonts w:asciiTheme="majorHAnsi" w:eastAsiaTheme="majorEastAsia" w:hAnsiTheme="majorHAnsi" w:cstheme="majorBidi"/>
          <w:caps/>
          <w:noProof/>
          <w:color w:val="00A0B8" w:themeColor="accent1"/>
          <w:sz w:val="22"/>
        </w:rPr>
        <w:drawing>
          <wp:inline distT="0" distB="0" distL="0" distR="0" wp14:anchorId="39F1579C" wp14:editId="76318E4B">
            <wp:extent cx="8796205" cy="4974336"/>
            <wp:effectExtent l="0" t="0" r="508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 1 Step 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57758" cy="50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3815" w14:textId="246B9155" w:rsidR="003708F6" w:rsidRDefault="003708F6" w:rsidP="003708F6">
      <w:pPr>
        <w:pStyle w:val="Heading2"/>
        <w:ind w:firstLine="720"/>
      </w:pPr>
      <w:r>
        <w:lastRenderedPageBreak/>
        <w:t xml:space="preserve">task </w:t>
      </w:r>
      <w:r w:rsidR="0064370E">
        <w:t>2</w:t>
      </w:r>
      <w:r>
        <w:t xml:space="preserve"> – </w:t>
      </w:r>
      <w:r w:rsidR="00CE5EF0">
        <w:t xml:space="preserve">permit </w:t>
      </w:r>
      <w:r w:rsidR="00CC1F0C">
        <w:t>limited access to lan services fro</w:t>
      </w:r>
      <w:r w:rsidR="00FE4020">
        <w:t>m the host pc on the wan network</w:t>
      </w:r>
      <w:r w:rsidR="00AA7CED">
        <w:t xml:space="preserve"> via firewall rules</w:t>
      </w:r>
    </w:p>
    <w:p w14:paraId="034E68C8" w14:textId="6E28A706" w:rsidR="003708F6" w:rsidRDefault="00ED69CA" w:rsidP="003708F6">
      <w:pPr>
        <w:rPr>
          <w:sz w:val="24"/>
          <w:szCs w:val="24"/>
        </w:rPr>
      </w:pPr>
      <w:r>
        <w:rPr>
          <w:sz w:val="24"/>
          <w:szCs w:val="24"/>
        </w:rPr>
        <w:t>Confirm</w:t>
      </w:r>
      <w:r w:rsidR="003708F6" w:rsidRPr="006E3750">
        <w:rPr>
          <w:sz w:val="24"/>
          <w:szCs w:val="24"/>
        </w:rPr>
        <w:t xml:space="preserve"> </w:t>
      </w:r>
      <w:r w:rsidR="001D057B">
        <w:rPr>
          <w:sz w:val="24"/>
          <w:szCs w:val="24"/>
        </w:rPr>
        <w:t>Apache</w:t>
      </w:r>
      <w:r w:rsidR="00D603AE">
        <w:rPr>
          <w:sz w:val="24"/>
          <w:szCs w:val="24"/>
        </w:rPr>
        <w:t>2</w:t>
      </w:r>
      <w:r w:rsidR="001D057B">
        <w:rPr>
          <w:sz w:val="24"/>
          <w:szCs w:val="24"/>
        </w:rPr>
        <w:t xml:space="preserve"> Web Server access</w:t>
      </w:r>
      <w:r w:rsidR="003708F6" w:rsidRPr="006E3750">
        <w:rPr>
          <w:sz w:val="24"/>
          <w:szCs w:val="24"/>
        </w:rPr>
        <w:t xml:space="preserve"> </w:t>
      </w:r>
      <w:r w:rsidR="00845E58">
        <w:rPr>
          <w:sz w:val="24"/>
          <w:szCs w:val="24"/>
        </w:rPr>
        <w:t xml:space="preserve">(172.16.77.104) </w:t>
      </w:r>
      <w:r w:rsidR="003708F6" w:rsidRPr="006E3750">
        <w:rPr>
          <w:sz w:val="24"/>
          <w:szCs w:val="24"/>
        </w:rPr>
        <w:t xml:space="preserve">from </w:t>
      </w:r>
      <w:r w:rsidR="003708F6">
        <w:rPr>
          <w:sz w:val="24"/>
          <w:szCs w:val="24"/>
        </w:rPr>
        <w:t xml:space="preserve">the </w:t>
      </w:r>
      <w:r w:rsidR="00485F40">
        <w:rPr>
          <w:sz w:val="24"/>
          <w:szCs w:val="24"/>
        </w:rPr>
        <w:t>Ubuntu</w:t>
      </w:r>
      <w:r w:rsidR="003708F6">
        <w:rPr>
          <w:sz w:val="24"/>
          <w:szCs w:val="24"/>
        </w:rPr>
        <w:t xml:space="preserve"> </w:t>
      </w:r>
      <w:r w:rsidR="0033623C">
        <w:rPr>
          <w:sz w:val="24"/>
          <w:szCs w:val="24"/>
        </w:rPr>
        <w:t xml:space="preserve">Linux </w:t>
      </w:r>
      <w:r w:rsidR="003708F6">
        <w:rPr>
          <w:sz w:val="24"/>
          <w:szCs w:val="24"/>
        </w:rPr>
        <w:t>host on the LAN</w:t>
      </w:r>
      <w:r w:rsidR="003708F6" w:rsidRPr="006E3750">
        <w:rPr>
          <w:sz w:val="24"/>
          <w:szCs w:val="24"/>
        </w:rPr>
        <w:t xml:space="preserve"> </w:t>
      </w:r>
      <w:r w:rsidR="00F05023">
        <w:rPr>
          <w:sz w:val="24"/>
          <w:szCs w:val="24"/>
        </w:rPr>
        <w:t xml:space="preserve">from a </w:t>
      </w:r>
      <w:r w:rsidR="0033623C">
        <w:rPr>
          <w:sz w:val="24"/>
          <w:szCs w:val="24"/>
        </w:rPr>
        <w:t xml:space="preserve">Firefox </w:t>
      </w:r>
      <w:r w:rsidR="00F05023">
        <w:rPr>
          <w:sz w:val="24"/>
          <w:szCs w:val="24"/>
        </w:rPr>
        <w:t>browser</w:t>
      </w:r>
      <w:r w:rsidR="007D7096">
        <w:rPr>
          <w:sz w:val="24"/>
          <w:szCs w:val="24"/>
        </w:rPr>
        <w:t>.  Success will display the Apache2</w:t>
      </w:r>
      <w:r w:rsidR="00814DBC">
        <w:rPr>
          <w:sz w:val="24"/>
          <w:szCs w:val="24"/>
        </w:rPr>
        <w:t xml:space="preserve"> Default page.</w:t>
      </w:r>
    </w:p>
    <w:p w14:paraId="6689D158" w14:textId="289C72AA" w:rsidR="00485F40" w:rsidRDefault="00ED69CA" w:rsidP="003708F6">
      <w:pPr>
        <w:rPr>
          <w:sz w:val="24"/>
          <w:szCs w:val="24"/>
        </w:rPr>
      </w:pPr>
      <w:r>
        <w:rPr>
          <w:sz w:val="24"/>
          <w:szCs w:val="24"/>
        </w:rPr>
        <w:t>Confirm</w:t>
      </w:r>
      <w:r w:rsidR="00485F40" w:rsidRPr="006E3750">
        <w:rPr>
          <w:sz w:val="24"/>
          <w:szCs w:val="24"/>
        </w:rPr>
        <w:t xml:space="preserve"> </w:t>
      </w:r>
      <w:r w:rsidR="00485F40">
        <w:rPr>
          <w:sz w:val="24"/>
          <w:szCs w:val="24"/>
        </w:rPr>
        <w:t>Apache</w:t>
      </w:r>
      <w:r w:rsidR="00D603AE">
        <w:rPr>
          <w:sz w:val="24"/>
          <w:szCs w:val="24"/>
        </w:rPr>
        <w:t>2</w:t>
      </w:r>
      <w:r w:rsidR="00485F40">
        <w:rPr>
          <w:sz w:val="24"/>
          <w:szCs w:val="24"/>
        </w:rPr>
        <w:t xml:space="preserve"> Web Server access</w:t>
      </w:r>
      <w:r w:rsidR="00485F40" w:rsidRPr="006E3750">
        <w:rPr>
          <w:sz w:val="24"/>
          <w:szCs w:val="24"/>
        </w:rPr>
        <w:t xml:space="preserve"> </w:t>
      </w:r>
      <w:r w:rsidR="0033623C">
        <w:rPr>
          <w:sz w:val="24"/>
          <w:szCs w:val="24"/>
        </w:rPr>
        <w:t xml:space="preserve">(172.16.77.104) </w:t>
      </w:r>
      <w:r w:rsidR="00485F40" w:rsidRPr="006E3750">
        <w:rPr>
          <w:sz w:val="24"/>
          <w:szCs w:val="24"/>
        </w:rPr>
        <w:t xml:space="preserve">from </w:t>
      </w:r>
      <w:r w:rsidR="00485F40">
        <w:rPr>
          <w:sz w:val="24"/>
          <w:szCs w:val="24"/>
        </w:rPr>
        <w:t xml:space="preserve">the Debian </w:t>
      </w:r>
      <w:r w:rsidR="00D603AE">
        <w:rPr>
          <w:sz w:val="24"/>
          <w:szCs w:val="24"/>
        </w:rPr>
        <w:t xml:space="preserve">Linux </w:t>
      </w:r>
      <w:r w:rsidR="00485F40">
        <w:rPr>
          <w:sz w:val="24"/>
          <w:szCs w:val="24"/>
        </w:rPr>
        <w:t>host on the LAN</w:t>
      </w:r>
      <w:r w:rsidR="00485F40" w:rsidRPr="006E3750">
        <w:rPr>
          <w:sz w:val="24"/>
          <w:szCs w:val="24"/>
        </w:rPr>
        <w:t xml:space="preserve"> </w:t>
      </w:r>
      <w:r w:rsidR="00485F40">
        <w:rPr>
          <w:sz w:val="24"/>
          <w:szCs w:val="24"/>
        </w:rPr>
        <w:t xml:space="preserve">from a </w:t>
      </w:r>
      <w:r w:rsidR="00D603AE">
        <w:rPr>
          <w:sz w:val="24"/>
          <w:szCs w:val="24"/>
        </w:rPr>
        <w:t xml:space="preserve">Firefox </w:t>
      </w:r>
      <w:r w:rsidR="00485F40">
        <w:rPr>
          <w:sz w:val="24"/>
          <w:szCs w:val="24"/>
        </w:rPr>
        <w:t>browser</w:t>
      </w:r>
      <w:r w:rsidR="00814DBC">
        <w:rPr>
          <w:sz w:val="24"/>
          <w:szCs w:val="24"/>
        </w:rPr>
        <w:t>.  Success will display the Apache2 Default page</w:t>
      </w:r>
      <w:r w:rsidR="008359ED">
        <w:rPr>
          <w:sz w:val="24"/>
          <w:szCs w:val="24"/>
        </w:rPr>
        <w:t>.</w:t>
      </w:r>
    </w:p>
    <w:p w14:paraId="102764BA" w14:textId="75BA9434" w:rsidR="00A0243B" w:rsidRDefault="00ED69CA" w:rsidP="003708F6">
      <w:pPr>
        <w:rPr>
          <w:sz w:val="24"/>
          <w:szCs w:val="24"/>
        </w:rPr>
      </w:pPr>
      <w:r>
        <w:rPr>
          <w:sz w:val="24"/>
          <w:szCs w:val="24"/>
        </w:rPr>
        <w:t>Attempt</w:t>
      </w:r>
      <w:r w:rsidR="00612D01" w:rsidRPr="006E3750">
        <w:rPr>
          <w:sz w:val="24"/>
          <w:szCs w:val="24"/>
        </w:rPr>
        <w:t xml:space="preserve"> </w:t>
      </w:r>
      <w:r w:rsidR="00612D01">
        <w:rPr>
          <w:sz w:val="24"/>
          <w:szCs w:val="24"/>
        </w:rPr>
        <w:t>Apache</w:t>
      </w:r>
      <w:r w:rsidR="00D603AE">
        <w:rPr>
          <w:sz w:val="24"/>
          <w:szCs w:val="24"/>
        </w:rPr>
        <w:t>2</w:t>
      </w:r>
      <w:r w:rsidR="00612D01">
        <w:rPr>
          <w:sz w:val="24"/>
          <w:szCs w:val="24"/>
        </w:rPr>
        <w:t xml:space="preserve"> Web Server access</w:t>
      </w:r>
      <w:r w:rsidR="00612D01" w:rsidRPr="006E3750">
        <w:rPr>
          <w:sz w:val="24"/>
          <w:szCs w:val="24"/>
        </w:rPr>
        <w:t xml:space="preserve"> </w:t>
      </w:r>
      <w:r w:rsidR="00FD572B">
        <w:rPr>
          <w:sz w:val="24"/>
          <w:szCs w:val="24"/>
        </w:rPr>
        <w:t xml:space="preserve">(172.16.77.104) </w:t>
      </w:r>
      <w:r w:rsidR="00612D01" w:rsidRPr="006E3750">
        <w:rPr>
          <w:sz w:val="24"/>
          <w:szCs w:val="24"/>
        </w:rPr>
        <w:t xml:space="preserve">from </w:t>
      </w:r>
      <w:r w:rsidR="00612D01">
        <w:rPr>
          <w:sz w:val="24"/>
          <w:szCs w:val="24"/>
        </w:rPr>
        <w:t xml:space="preserve">the Remote </w:t>
      </w:r>
      <w:r w:rsidR="00FD572B">
        <w:rPr>
          <w:sz w:val="24"/>
          <w:szCs w:val="24"/>
        </w:rPr>
        <w:t xml:space="preserve">Win10 </w:t>
      </w:r>
      <w:r w:rsidR="00612D01">
        <w:rPr>
          <w:sz w:val="24"/>
          <w:szCs w:val="24"/>
        </w:rPr>
        <w:t xml:space="preserve">host on the </w:t>
      </w:r>
      <w:r w:rsidR="00FD572B">
        <w:rPr>
          <w:sz w:val="24"/>
          <w:szCs w:val="24"/>
        </w:rPr>
        <w:t>W</w:t>
      </w:r>
      <w:r w:rsidR="00612D01">
        <w:rPr>
          <w:sz w:val="24"/>
          <w:szCs w:val="24"/>
        </w:rPr>
        <w:t>AN</w:t>
      </w:r>
      <w:r w:rsidR="00612D01" w:rsidRPr="006E3750">
        <w:rPr>
          <w:sz w:val="24"/>
          <w:szCs w:val="24"/>
        </w:rPr>
        <w:t xml:space="preserve"> </w:t>
      </w:r>
      <w:r w:rsidR="00612D01">
        <w:rPr>
          <w:sz w:val="24"/>
          <w:szCs w:val="24"/>
        </w:rPr>
        <w:t xml:space="preserve">from a </w:t>
      </w:r>
      <w:r w:rsidR="00FD572B">
        <w:rPr>
          <w:sz w:val="24"/>
          <w:szCs w:val="24"/>
        </w:rPr>
        <w:t xml:space="preserve">Firefox </w:t>
      </w:r>
      <w:r w:rsidR="00612D01">
        <w:rPr>
          <w:sz w:val="24"/>
          <w:szCs w:val="24"/>
        </w:rPr>
        <w:t>browser</w:t>
      </w:r>
      <w:r w:rsidR="008359ED">
        <w:rPr>
          <w:sz w:val="24"/>
          <w:szCs w:val="24"/>
        </w:rPr>
        <w:t xml:space="preserve">.  The Host PC should </w:t>
      </w:r>
      <w:r w:rsidR="00DD59D7" w:rsidRPr="00DD59D7">
        <w:rPr>
          <w:b/>
          <w:bCs/>
          <w:sz w:val="24"/>
          <w:szCs w:val="24"/>
          <w:u w:val="single"/>
        </w:rPr>
        <w:t>NOT</w:t>
      </w:r>
      <w:r w:rsidR="008359ED">
        <w:rPr>
          <w:sz w:val="24"/>
          <w:szCs w:val="24"/>
        </w:rPr>
        <w:t xml:space="preserve"> be able to reach the Apache2 Default page.</w:t>
      </w:r>
    </w:p>
    <w:p w14:paraId="7247CDAA" w14:textId="77777777" w:rsidR="00EE584D" w:rsidRDefault="00EE584D" w:rsidP="003708F6">
      <w:pPr>
        <w:rPr>
          <w:sz w:val="24"/>
          <w:szCs w:val="24"/>
        </w:rPr>
      </w:pPr>
    </w:p>
    <w:p w14:paraId="3F9EE49C" w14:textId="0D45A4AB" w:rsidR="00A0243B" w:rsidRDefault="005C4F2A" w:rsidP="003708F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692F02" wp14:editId="1429B792">
            <wp:extent cx="6291072" cy="3546009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 2 Step 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0193" cy="359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C181" w14:textId="77777777" w:rsidR="00DF714D" w:rsidRDefault="00DF714D" w:rsidP="003708F6">
      <w:pPr>
        <w:rPr>
          <w:sz w:val="24"/>
          <w:szCs w:val="24"/>
        </w:rPr>
      </w:pPr>
    </w:p>
    <w:p w14:paraId="075D06F6" w14:textId="10D2C09D" w:rsidR="00DF714D" w:rsidRPr="009C43F3" w:rsidRDefault="00DF714D">
      <w:pPr>
        <w:rPr>
          <w:sz w:val="24"/>
          <w:szCs w:val="24"/>
        </w:rPr>
      </w:pPr>
      <w:r>
        <w:rPr>
          <w:sz w:val="24"/>
          <w:szCs w:val="24"/>
        </w:rPr>
        <w:t xml:space="preserve">The goal is to use </w:t>
      </w:r>
      <w:r w:rsidR="009C43F3">
        <w:rPr>
          <w:sz w:val="24"/>
          <w:szCs w:val="24"/>
        </w:rPr>
        <w:t>the Firewall Rules feature i</w:t>
      </w:r>
      <w:r w:rsidR="003708F6">
        <w:rPr>
          <w:sz w:val="24"/>
          <w:szCs w:val="24"/>
        </w:rPr>
        <w:t xml:space="preserve">n </w:t>
      </w:r>
      <w:proofErr w:type="spellStart"/>
      <w:r w:rsidR="003708F6">
        <w:rPr>
          <w:sz w:val="24"/>
          <w:szCs w:val="24"/>
        </w:rPr>
        <w:t>pfSense</w:t>
      </w:r>
      <w:proofErr w:type="spellEnd"/>
      <w:r w:rsidR="003708F6">
        <w:rPr>
          <w:sz w:val="24"/>
          <w:szCs w:val="24"/>
        </w:rPr>
        <w:t xml:space="preserve"> </w:t>
      </w:r>
      <w:r w:rsidR="00CA4EC5">
        <w:rPr>
          <w:sz w:val="24"/>
          <w:szCs w:val="24"/>
        </w:rPr>
        <w:t xml:space="preserve">to </w:t>
      </w:r>
      <w:r w:rsidR="003708F6">
        <w:rPr>
          <w:sz w:val="24"/>
          <w:szCs w:val="24"/>
        </w:rPr>
        <w:t xml:space="preserve">create </w:t>
      </w:r>
      <w:r w:rsidR="00B62D45">
        <w:rPr>
          <w:sz w:val="24"/>
          <w:szCs w:val="24"/>
        </w:rPr>
        <w:t>some</w:t>
      </w:r>
      <w:r w:rsidR="003708F6">
        <w:rPr>
          <w:sz w:val="24"/>
          <w:szCs w:val="24"/>
        </w:rPr>
        <w:t xml:space="preserve"> </w:t>
      </w:r>
      <w:r w:rsidR="00B30CC4">
        <w:rPr>
          <w:sz w:val="24"/>
          <w:szCs w:val="24"/>
        </w:rPr>
        <w:t>NAT</w:t>
      </w:r>
      <w:r w:rsidR="003708F6">
        <w:rPr>
          <w:sz w:val="24"/>
          <w:szCs w:val="24"/>
        </w:rPr>
        <w:t xml:space="preserve"> Firewall Rule</w:t>
      </w:r>
      <w:r w:rsidR="00BC5169">
        <w:rPr>
          <w:sz w:val="24"/>
          <w:szCs w:val="24"/>
        </w:rPr>
        <w:t>s</w:t>
      </w:r>
      <w:r w:rsidR="003708F6">
        <w:rPr>
          <w:sz w:val="24"/>
          <w:szCs w:val="24"/>
        </w:rPr>
        <w:t xml:space="preserve"> to </w:t>
      </w:r>
      <w:r w:rsidR="00060E1E">
        <w:rPr>
          <w:sz w:val="24"/>
          <w:szCs w:val="24"/>
        </w:rPr>
        <w:t xml:space="preserve">PERMIT </w:t>
      </w:r>
      <w:r w:rsidR="00D032F6">
        <w:rPr>
          <w:sz w:val="24"/>
          <w:szCs w:val="24"/>
        </w:rPr>
        <w:t>specific</w:t>
      </w:r>
      <w:r w:rsidR="00060E1E">
        <w:rPr>
          <w:sz w:val="24"/>
          <w:szCs w:val="24"/>
        </w:rPr>
        <w:t xml:space="preserve"> access from the WAN</w:t>
      </w:r>
      <w:r w:rsidR="000537A2">
        <w:rPr>
          <w:sz w:val="24"/>
          <w:szCs w:val="24"/>
        </w:rPr>
        <w:t xml:space="preserve"> </w:t>
      </w:r>
      <w:r w:rsidR="00D032F6">
        <w:rPr>
          <w:sz w:val="24"/>
          <w:szCs w:val="24"/>
        </w:rPr>
        <w:t>through the Firewall</w:t>
      </w:r>
      <w:r w:rsidR="00060E1E">
        <w:rPr>
          <w:sz w:val="24"/>
          <w:szCs w:val="24"/>
        </w:rPr>
        <w:t xml:space="preserve"> to specific LAN services</w:t>
      </w:r>
      <w:r w:rsidR="003708F6">
        <w:rPr>
          <w:sz w:val="24"/>
          <w:szCs w:val="24"/>
        </w:rPr>
        <w:t>.</w:t>
      </w:r>
    </w:p>
    <w:p w14:paraId="3DD1C816" w14:textId="77777777" w:rsidR="009C43F3" w:rsidRDefault="009C43F3">
      <w:pPr>
        <w:rPr>
          <w:rFonts w:asciiTheme="majorHAnsi" w:eastAsiaTheme="majorEastAsia" w:hAnsiTheme="majorHAnsi" w:cstheme="majorBidi"/>
          <w:color w:val="00A0B8" w:themeColor="accent1"/>
          <w:sz w:val="22"/>
        </w:rPr>
      </w:pPr>
      <w:r>
        <w:br w:type="page"/>
      </w:r>
    </w:p>
    <w:p w14:paraId="05EA3856" w14:textId="448BAF52" w:rsidR="00A61DB3" w:rsidRPr="0000478D" w:rsidRDefault="0000478D" w:rsidP="0000478D">
      <w:pPr>
        <w:pStyle w:val="Heading3"/>
      </w:pPr>
      <w:r>
        <w:lastRenderedPageBreak/>
        <w:tab/>
        <w:t>Permit HOST on WAN to access the Apache</w:t>
      </w:r>
      <w:r w:rsidR="006E4E7A">
        <w:t>2</w:t>
      </w:r>
      <w:r>
        <w:t xml:space="preserve"> Web Server on LAN</w:t>
      </w:r>
      <w:r w:rsidR="00A61DB3">
        <w:rPr>
          <w:color w:val="000000" w:themeColor="text1"/>
          <w:sz w:val="24"/>
          <w:szCs w:val="24"/>
        </w:rPr>
        <w:tab/>
      </w:r>
    </w:p>
    <w:p w14:paraId="574D006E" w14:textId="03F57EA0" w:rsidR="00420AAD" w:rsidRDefault="00F43D3E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NAT Firewall Rule to permit only the Host PC</w:t>
      </w:r>
      <w:r w:rsidR="006518CC">
        <w:rPr>
          <w:color w:val="000000" w:themeColor="text1"/>
          <w:sz w:val="24"/>
          <w:szCs w:val="24"/>
        </w:rPr>
        <w:t>’s address</w:t>
      </w:r>
      <w:r>
        <w:rPr>
          <w:color w:val="000000" w:themeColor="text1"/>
          <w:sz w:val="24"/>
          <w:szCs w:val="24"/>
        </w:rPr>
        <w:t xml:space="preserve"> (192.168.1.96)</w:t>
      </w:r>
      <w:r w:rsidR="006518CC">
        <w:rPr>
          <w:color w:val="000000" w:themeColor="text1"/>
          <w:sz w:val="24"/>
          <w:szCs w:val="24"/>
        </w:rPr>
        <w:t xml:space="preserve"> on the WAN interface </w:t>
      </w:r>
      <w:r w:rsidR="00900742">
        <w:rPr>
          <w:color w:val="000000" w:themeColor="text1"/>
          <w:sz w:val="24"/>
          <w:szCs w:val="24"/>
        </w:rPr>
        <w:t xml:space="preserve">(192.168.1.160) </w:t>
      </w:r>
      <w:r w:rsidR="00BB6886">
        <w:rPr>
          <w:color w:val="000000" w:themeColor="text1"/>
          <w:sz w:val="24"/>
          <w:szCs w:val="24"/>
        </w:rPr>
        <w:t>as the SOURCE to redirect to the LAN interface</w:t>
      </w:r>
      <w:r w:rsidR="00A24341">
        <w:rPr>
          <w:color w:val="000000" w:themeColor="text1"/>
          <w:sz w:val="24"/>
          <w:szCs w:val="24"/>
        </w:rPr>
        <w:t xml:space="preserve"> as the </w:t>
      </w:r>
      <w:r w:rsidR="00556DC3">
        <w:rPr>
          <w:color w:val="000000" w:themeColor="text1"/>
          <w:sz w:val="24"/>
          <w:szCs w:val="24"/>
        </w:rPr>
        <w:t>DESTINATION</w:t>
      </w:r>
      <w:r w:rsidR="00A24341">
        <w:rPr>
          <w:color w:val="000000" w:themeColor="text1"/>
          <w:sz w:val="24"/>
          <w:szCs w:val="24"/>
        </w:rPr>
        <w:t xml:space="preserve"> </w:t>
      </w:r>
      <w:r w:rsidR="00E47E83">
        <w:rPr>
          <w:color w:val="000000" w:themeColor="text1"/>
          <w:sz w:val="24"/>
          <w:szCs w:val="24"/>
        </w:rPr>
        <w:t>to the Apache2 Web Server’s browser address (172.16.77.104)</w:t>
      </w:r>
      <w:r w:rsidR="00694C44">
        <w:rPr>
          <w:color w:val="000000" w:themeColor="text1"/>
          <w:sz w:val="24"/>
          <w:szCs w:val="24"/>
        </w:rPr>
        <w:t xml:space="preserve"> for standard HTTP traffic</w:t>
      </w:r>
      <w:r w:rsidR="00E47E83">
        <w:rPr>
          <w:color w:val="000000" w:themeColor="text1"/>
          <w:sz w:val="24"/>
          <w:szCs w:val="24"/>
        </w:rPr>
        <w:t>.</w:t>
      </w:r>
    </w:p>
    <w:p w14:paraId="2597D558" w14:textId="48E4BDE1" w:rsidR="001606C6" w:rsidRDefault="00E47E83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To </w:t>
      </w:r>
      <w:r w:rsidR="006E715B">
        <w:rPr>
          <w:color w:val="000000" w:themeColor="text1"/>
          <w:sz w:val="24"/>
          <w:szCs w:val="24"/>
        </w:rPr>
        <w:t xml:space="preserve">further </w:t>
      </w:r>
      <w:r>
        <w:rPr>
          <w:color w:val="000000" w:themeColor="text1"/>
          <w:sz w:val="24"/>
          <w:szCs w:val="24"/>
        </w:rPr>
        <w:t xml:space="preserve">limit </w:t>
      </w:r>
      <w:r w:rsidR="009233B8">
        <w:rPr>
          <w:color w:val="000000" w:themeColor="text1"/>
          <w:sz w:val="24"/>
          <w:szCs w:val="24"/>
        </w:rPr>
        <w:t xml:space="preserve">access, assign the destination </w:t>
      </w:r>
      <w:r w:rsidR="00355F2B">
        <w:rPr>
          <w:color w:val="000000" w:themeColor="text1"/>
          <w:sz w:val="24"/>
          <w:szCs w:val="24"/>
        </w:rPr>
        <w:t>port a specific port number</w:t>
      </w:r>
      <w:r w:rsidR="00694C44">
        <w:rPr>
          <w:color w:val="000000" w:themeColor="text1"/>
          <w:sz w:val="24"/>
          <w:szCs w:val="24"/>
        </w:rPr>
        <w:t xml:space="preserve"> (8080)</w:t>
      </w:r>
      <w:r w:rsidR="00355F2B">
        <w:rPr>
          <w:color w:val="000000" w:themeColor="text1"/>
          <w:sz w:val="24"/>
          <w:szCs w:val="24"/>
        </w:rPr>
        <w:t>.</w:t>
      </w:r>
    </w:p>
    <w:p w14:paraId="0A554FB6" w14:textId="77777777" w:rsidR="00340D9A" w:rsidRDefault="00340D9A" w:rsidP="00E865C6">
      <w:pPr>
        <w:rPr>
          <w:color w:val="000000" w:themeColor="text1"/>
          <w:sz w:val="24"/>
          <w:szCs w:val="24"/>
        </w:rPr>
      </w:pPr>
    </w:p>
    <w:p w14:paraId="5B7C2A68" w14:textId="0B2751BB" w:rsidR="00A61DB3" w:rsidRDefault="00292FCD" w:rsidP="00E865C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7445AB97" wp14:editId="4A4B3452">
            <wp:extent cx="6278880" cy="5281090"/>
            <wp:effectExtent l="0" t="0" r="762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 2 Step 3 Apache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0961" cy="531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2282" w14:textId="6D0C4FB6" w:rsidR="00A852AC" w:rsidRDefault="00A852A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176F43E2" w14:textId="1618D5F4" w:rsidR="00A852AC" w:rsidRPr="0000478D" w:rsidRDefault="00A852AC" w:rsidP="00A852AC">
      <w:pPr>
        <w:pStyle w:val="Heading3"/>
      </w:pPr>
      <w:r>
        <w:lastRenderedPageBreak/>
        <w:tab/>
        <w:t>CONFIRM</w:t>
      </w:r>
      <w:r w:rsidR="00B956A7">
        <w:t xml:space="preserve"> that</w:t>
      </w:r>
      <w:r>
        <w:t xml:space="preserve"> HOST on WAN </w:t>
      </w:r>
      <w:r w:rsidR="00B956A7">
        <w:t>can</w:t>
      </w:r>
      <w:r>
        <w:t xml:space="preserve"> access the Apache2 Web Server on LAN</w:t>
      </w:r>
      <w:r>
        <w:rPr>
          <w:color w:val="000000" w:themeColor="text1"/>
          <w:sz w:val="24"/>
          <w:szCs w:val="24"/>
        </w:rPr>
        <w:tab/>
      </w:r>
    </w:p>
    <w:p w14:paraId="3289E03B" w14:textId="152651BA" w:rsidR="006E715B" w:rsidRDefault="00A852AC" w:rsidP="00A852A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NAT Firewall Rule to permit only the Host PC’s address (192.168.1.96) on the WAN interface </w:t>
      </w:r>
      <w:r w:rsidR="00420AAD">
        <w:rPr>
          <w:color w:val="000000" w:themeColor="text1"/>
          <w:sz w:val="24"/>
          <w:szCs w:val="24"/>
        </w:rPr>
        <w:t xml:space="preserve">(192.168.1.160) </w:t>
      </w:r>
      <w:r>
        <w:rPr>
          <w:color w:val="000000" w:themeColor="text1"/>
          <w:sz w:val="24"/>
          <w:szCs w:val="24"/>
        </w:rPr>
        <w:t xml:space="preserve">as the SOURCE to redirect to the LAN interface as the </w:t>
      </w:r>
      <w:r w:rsidR="00BA3A0A">
        <w:rPr>
          <w:color w:val="000000" w:themeColor="text1"/>
          <w:sz w:val="24"/>
          <w:szCs w:val="24"/>
        </w:rPr>
        <w:t xml:space="preserve">DESTINATION </w:t>
      </w:r>
      <w:r>
        <w:rPr>
          <w:color w:val="000000" w:themeColor="text1"/>
          <w:sz w:val="24"/>
          <w:szCs w:val="24"/>
        </w:rPr>
        <w:t>to the Apache2 Web Server’s browser address (172.16.77.104) for standard HTTP traffic.</w:t>
      </w:r>
    </w:p>
    <w:p w14:paraId="228BF64B" w14:textId="05DFACF9" w:rsidR="00A852AC" w:rsidRDefault="00A852AC" w:rsidP="00A852A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To </w:t>
      </w:r>
      <w:r w:rsidR="006E715B">
        <w:rPr>
          <w:color w:val="000000" w:themeColor="text1"/>
          <w:sz w:val="24"/>
          <w:szCs w:val="24"/>
        </w:rPr>
        <w:t xml:space="preserve">further </w:t>
      </w:r>
      <w:r>
        <w:rPr>
          <w:color w:val="000000" w:themeColor="text1"/>
          <w:sz w:val="24"/>
          <w:szCs w:val="24"/>
        </w:rPr>
        <w:t>limit access, assign the destination port a specific port number (8080).</w:t>
      </w:r>
    </w:p>
    <w:p w14:paraId="70FB743E" w14:textId="77777777" w:rsidR="00340D9A" w:rsidRDefault="00340D9A" w:rsidP="00A852AC">
      <w:pPr>
        <w:rPr>
          <w:color w:val="000000" w:themeColor="text1"/>
          <w:sz w:val="24"/>
          <w:szCs w:val="24"/>
        </w:rPr>
      </w:pPr>
    </w:p>
    <w:p w14:paraId="0C5AEE29" w14:textId="7B60B76E" w:rsidR="00C96EAC" w:rsidRDefault="003800DC" w:rsidP="00E865C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90605FE" wp14:editId="19440D45">
            <wp:extent cx="6278880" cy="5805784"/>
            <wp:effectExtent l="0" t="0" r="7620" b="508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 2 Step 4 Apache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4108" cy="584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1F8B" w14:textId="5E0B928D" w:rsidR="00FE6A71" w:rsidRDefault="00FE6A7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531E5640" w14:textId="7232112D" w:rsidR="00FE6A71" w:rsidRPr="0000478D" w:rsidRDefault="00FE6A71" w:rsidP="00FE6A71">
      <w:pPr>
        <w:pStyle w:val="Heading3"/>
      </w:pPr>
      <w:r>
        <w:lastRenderedPageBreak/>
        <w:tab/>
        <w:t xml:space="preserve">Permit HOST on WAN to access the </w:t>
      </w:r>
      <w:r w:rsidR="009921D1">
        <w:t>Nagios Log Monitor</w:t>
      </w:r>
      <w:r>
        <w:t xml:space="preserve"> on LAN</w:t>
      </w:r>
      <w:r>
        <w:rPr>
          <w:color w:val="000000" w:themeColor="text1"/>
          <w:sz w:val="24"/>
          <w:szCs w:val="24"/>
        </w:rPr>
        <w:tab/>
      </w:r>
    </w:p>
    <w:p w14:paraId="520754E2" w14:textId="521642D1" w:rsidR="006B303C" w:rsidRDefault="00FE6A71" w:rsidP="00FE6A7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NAT Firewall Rule to permit only the Host PC’s address (192.168.1.96) on the WAN interface </w:t>
      </w:r>
      <w:r w:rsidR="00630B90">
        <w:rPr>
          <w:color w:val="000000" w:themeColor="text1"/>
          <w:sz w:val="24"/>
          <w:szCs w:val="24"/>
        </w:rPr>
        <w:t xml:space="preserve">(192.168.1.160) </w:t>
      </w:r>
      <w:r>
        <w:rPr>
          <w:color w:val="000000" w:themeColor="text1"/>
          <w:sz w:val="24"/>
          <w:szCs w:val="24"/>
        </w:rPr>
        <w:t xml:space="preserve">as the SOURCE to redirect to the LAN interface as the </w:t>
      </w:r>
      <w:r w:rsidR="00BA3A0A">
        <w:rPr>
          <w:color w:val="000000" w:themeColor="text1"/>
          <w:sz w:val="24"/>
          <w:szCs w:val="24"/>
        </w:rPr>
        <w:t xml:space="preserve">DESTINATION </w:t>
      </w:r>
      <w:r>
        <w:rPr>
          <w:color w:val="000000" w:themeColor="text1"/>
          <w:sz w:val="24"/>
          <w:szCs w:val="24"/>
        </w:rPr>
        <w:t xml:space="preserve">to the </w:t>
      </w:r>
      <w:r w:rsidR="00546E46">
        <w:rPr>
          <w:color w:val="000000" w:themeColor="text1"/>
          <w:sz w:val="24"/>
          <w:szCs w:val="24"/>
        </w:rPr>
        <w:t>Nagios Log Monitor</w:t>
      </w:r>
      <w:r>
        <w:rPr>
          <w:color w:val="000000" w:themeColor="text1"/>
          <w:sz w:val="24"/>
          <w:szCs w:val="24"/>
        </w:rPr>
        <w:t>’s browser address (172.16.77.1</w:t>
      </w:r>
      <w:r w:rsidR="005F3424">
        <w:rPr>
          <w:color w:val="000000" w:themeColor="text1"/>
          <w:sz w:val="24"/>
          <w:szCs w:val="24"/>
        </w:rPr>
        <w:t>10</w:t>
      </w:r>
      <w:r>
        <w:rPr>
          <w:color w:val="000000" w:themeColor="text1"/>
          <w:sz w:val="24"/>
          <w:szCs w:val="24"/>
        </w:rPr>
        <w:t>) for standard HTTP traffic.</w:t>
      </w:r>
    </w:p>
    <w:p w14:paraId="4DDFA918" w14:textId="1A7B02D8" w:rsidR="00FE6A71" w:rsidRDefault="00FE6A71" w:rsidP="00FE6A7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To limit access, assign the destination port a specific port number (8</w:t>
      </w:r>
      <w:r w:rsidR="005F3424">
        <w:rPr>
          <w:color w:val="000000" w:themeColor="text1"/>
          <w:sz w:val="24"/>
          <w:szCs w:val="24"/>
        </w:rPr>
        <w:t>9</w:t>
      </w:r>
      <w:r>
        <w:rPr>
          <w:color w:val="000000" w:themeColor="text1"/>
          <w:sz w:val="24"/>
          <w:szCs w:val="24"/>
        </w:rPr>
        <w:t>8</w:t>
      </w:r>
      <w:r w:rsidR="005F3424">
        <w:rPr>
          <w:color w:val="000000" w:themeColor="text1"/>
          <w:sz w:val="24"/>
          <w:szCs w:val="24"/>
        </w:rPr>
        <w:t>9</w:t>
      </w:r>
      <w:r>
        <w:rPr>
          <w:color w:val="000000" w:themeColor="text1"/>
          <w:sz w:val="24"/>
          <w:szCs w:val="24"/>
        </w:rPr>
        <w:t>).</w:t>
      </w:r>
    </w:p>
    <w:p w14:paraId="7C28EBA3" w14:textId="77777777" w:rsidR="00340D9A" w:rsidRDefault="00340D9A" w:rsidP="00FE6A71">
      <w:pPr>
        <w:rPr>
          <w:color w:val="000000" w:themeColor="text1"/>
          <w:sz w:val="24"/>
          <w:szCs w:val="24"/>
        </w:rPr>
      </w:pPr>
    </w:p>
    <w:p w14:paraId="1866E160" w14:textId="71A34B51" w:rsidR="00FE6A71" w:rsidRDefault="005F3424" w:rsidP="00FE6A7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08D6122" wp14:editId="2F75B8F8">
            <wp:extent cx="6291053" cy="5291328"/>
            <wp:effectExtent l="0" t="0" r="0" b="508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 2 Step 3 Nagio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3261" cy="53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E9AE" w14:textId="77777777" w:rsidR="00FE6A71" w:rsidRDefault="00FE6A71" w:rsidP="00FE6A7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78718ED3" w14:textId="4477FC66" w:rsidR="00FE6A71" w:rsidRPr="0000478D" w:rsidRDefault="00FE6A71" w:rsidP="00FE6A71">
      <w:pPr>
        <w:pStyle w:val="Heading3"/>
      </w:pPr>
      <w:r>
        <w:lastRenderedPageBreak/>
        <w:tab/>
        <w:t xml:space="preserve">CONFIRM that HOST on WAN can access the </w:t>
      </w:r>
      <w:r w:rsidR="0017471A">
        <w:t>Nagios Log Monitor</w:t>
      </w:r>
      <w:r>
        <w:t xml:space="preserve"> on LAN</w:t>
      </w:r>
      <w:r>
        <w:rPr>
          <w:color w:val="000000" w:themeColor="text1"/>
          <w:sz w:val="24"/>
          <w:szCs w:val="24"/>
        </w:rPr>
        <w:tab/>
      </w:r>
    </w:p>
    <w:p w14:paraId="392E63AA" w14:textId="15441CA8" w:rsidR="006B303C" w:rsidRDefault="00FE6A71" w:rsidP="00FE6A7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NAT Firewall Rule to permit only the Host PC’s address (192.168.1.96) on the WAN interface </w:t>
      </w:r>
      <w:r w:rsidR="0017471A">
        <w:rPr>
          <w:color w:val="000000" w:themeColor="text1"/>
          <w:sz w:val="24"/>
          <w:szCs w:val="24"/>
        </w:rPr>
        <w:t xml:space="preserve">(192.168.1.160) </w:t>
      </w:r>
      <w:r>
        <w:rPr>
          <w:color w:val="000000" w:themeColor="text1"/>
          <w:sz w:val="24"/>
          <w:szCs w:val="24"/>
        </w:rPr>
        <w:t xml:space="preserve">as the SOURCE to redirect to the LAN interface as the </w:t>
      </w:r>
      <w:r w:rsidR="00A357D0">
        <w:rPr>
          <w:color w:val="000000" w:themeColor="text1"/>
          <w:sz w:val="24"/>
          <w:szCs w:val="24"/>
        </w:rPr>
        <w:t xml:space="preserve">DESTINATION </w:t>
      </w:r>
      <w:r>
        <w:rPr>
          <w:color w:val="000000" w:themeColor="text1"/>
          <w:sz w:val="24"/>
          <w:szCs w:val="24"/>
        </w:rPr>
        <w:t xml:space="preserve">to the </w:t>
      </w:r>
      <w:r w:rsidR="006B303C">
        <w:rPr>
          <w:color w:val="000000" w:themeColor="text1"/>
          <w:sz w:val="24"/>
          <w:szCs w:val="24"/>
        </w:rPr>
        <w:t>Nagios Log Monitor</w:t>
      </w:r>
      <w:r>
        <w:rPr>
          <w:color w:val="000000" w:themeColor="text1"/>
          <w:sz w:val="24"/>
          <w:szCs w:val="24"/>
        </w:rPr>
        <w:t>’s browser address (172.16.77.1</w:t>
      </w:r>
      <w:r w:rsidR="00C45FE3">
        <w:rPr>
          <w:color w:val="000000" w:themeColor="text1"/>
          <w:sz w:val="24"/>
          <w:szCs w:val="24"/>
        </w:rPr>
        <w:t>10</w:t>
      </w:r>
      <w:r>
        <w:rPr>
          <w:color w:val="000000" w:themeColor="text1"/>
          <w:sz w:val="24"/>
          <w:szCs w:val="24"/>
        </w:rPr>
        <w:t>) for standard HTTP traffic.</w:t>
      </w:r>
    </w:p>
    <w:p w14:paraId="378133F5" w14:textId="7448DAB3" w:rsidR="00FE6A71" w:rsidRDefault="00FE6A71" w:rsidP="00FE6A7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To limit access, assign the destination port a specific port number (8</w:t>
      </w:r>
      <w:r w:rsidR="00340D9A">
        <w:rPr>
          <w:color w:val="000000" w:themeColor="text1"/>
          <w:sz w:val="24"/>
          <w:szCs w:val="24"/>
        </w:rPr>
        <w:t>9</w:t>
      </w:r>
      <w:r>
        <w:rPr>
          <w:color w:val="000000" w:themeColor="text1"/>
          <w:sz w:val="24"/>
          <w:szCs w:val="24"/>
        </w:rPr>
        <w:t>8</w:t>
      </w:r>
      <w:r w:rsidR="00340D9A">
        <w:rPr>
          <w:color w:val="000000" w:themeColor="text1"/>
          <w:sz w:val="24"/>
          <w:szCs w:val="24"/>
        </w:rPr>
        <w:t>9</w:t>
      </w:r>
      <w:r>
        <w:rPr>
          <w:color w:val="000000" w:themeColor="text1"/>
          <w:sz w:val="24"/>
          <w:szCs w:val="24"/>
        </w:rPr>
        <w:t>).</w:t>
      </w:r>
    </w:p>
    <w:p w14:paraId="29FAEDA1" w14:textId="77777777" w:rsidR="00340D9A" w:rsidRDefault="00340D9A" w:rsidP="00FE6A71">
      <w:pPr>
        <w:rPr>
          <w:color w:val="000000" w:themeColor="text1"/>
          <w:sz w:val="24"/>
          <w:szCs w:val="24"/>
        </w:rPr>
      </w:pPr>
    </w:p>
    <w:p w14:paraId="72B308DB" w14:textId="5117AA21" w:rsidR="00FE6A71" w:rsidRDefault="008F511F" w:rsidP="00FE6A7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3E69D7E" wp14:editId="1C237786">
            <wp:extent cx="6291072" cy="5817056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 2 Step 4 Nagio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8468" cy="58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0FA0" w14:textId="40080BED" w:rsidR="008E5BD8" w:rsidRDefault="008E5BD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6B4A1EF5" w14:textId="3CB38D8F" w:rsidR="008E5BD8" w:rsidRPr="0000478D" w:rsidRDefault="008E5BD8" w:rsidP="008E5BD8">
      <w:pPr>
        <w:pStyle w:val="Heading3"/>
      </w:pPr>
      <w:r>
        <w:lastRenderedPageBreak/>
        <w:tab/>
        <w:t xml:space="preserve">Permit HOST on WAN to access the </w:t>
      </w:r>
      <w:proofErr w:type="spellStart"/>
      <w:r w:rsidR="00FA109D">
        <w:t>pfSense</w:t>
      </w:r>
      <w:proofErr w:type="spellEnd"/>
      <w:r>
        <w:t xml:space="preserve"> </w:t>
      </w:r>
      <w:r w:rsidR="00FA109D">
        <w:t>Firewall</w:t>
      </w:r>
      <w:r>
        <w:t xml:space="preserve"> on LAN</w:t>
      </w:r>
      <w:r>
        <w:rPr>
          <w:color w:val="000000" w:themeColor="text1"/>
          <w:sz w:val="24"/>
          <w:szCs w:val="24"/>
        </w:rPr>
        <w:tab/>
      </w:r>
    </w:p>
    <w:p w14:paraId="2535BC66" w14:textId="0D181279" w:rsidR="00C91B6D" w:rsidRDefault="008E5BD8" w:rsidP="008E5BD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NAT Firewall Rule to permit only the Host PC’s address (192.168.1.96) on the WAN interface </w:t>
      </w:r>
      <w:r w:rsidR="006167D4">
        <w:rPr>
          <w:color w:val="000000" w:themeColor="text1"/>
          <w:sz w:val="24"/>
          <w:szCs w:val="24"/>
        </w:rPr>
        <w:t xml:space="preserve">(192.168.1.160) </w:t>
      </w:r>
      <w:r>
        <w:rPr>
          <w:color w:val="000000" w:themeColor="text1"/>
          <w:sz w:val="24"/>
          <w:szCs w:val="24"/>
        </w:rPr>
        <w:t xml:space="preserve">as the SOURCE to redirect to the LAN interface as the </w:t>
      </w:r>
      <w:r w:rsidR="00B04948">
        <w:rPr>
          <w:color w:val="000000" w:themeColor="text1"/>
          <w:sz w:val="24"/>
          <w:szCs w:val="24"/>
        </w:rPr>
        <w:t xml:space="preserve">DESTINATION </w:t>
      </w:r>
      <w:r>
        <w:rPr>
          <w:color w:val="000000" w:themeColor="text1"/>
          <w:sz w:val="24"/>
          <w:szCs w:val="24"/>
        </w:rPr>
        <w:t xml:space="preserve">to the </w:t>
      </w:r>
      <w:proofErr w:type="spellStart"/>
      <w:r w:rsidR="00A9078D">
        <w:rPr>
          <w:color w:val="000000" w:themeColor="text1"/>
          <w:sz w:val="24"/>
          <w:szCs w:val="24"/>
        </w:rPr>
        <w:t>pfSense</w:t>
      </w:r>
      <w:proofErr w:type="spellEnd"/>
      <w:r w:rsidR="00A9078D">
        <w:rPr>
          <w:color w:val="000000" w:themeColor="text1"/>
          <w:sz w:val="24"/>
          <w:szCs w:val="24"/>
        </w:rPr>
        <w:t xml:space="preserve"> Firewall</w:t>
      </w:r>
      <w:r>
        <w:rPr>
          <w:color w:val="000000" w:themeColor="text1"/>
          <w:sz w:val="24"/>
          <w:szCs w:val="24"/>
        </w:rPr>
        <w:t>’s browser address (172.16.77.1) for standard HTTP traffic.</w:t>
      </w:r>
    </w:p>
    <w:p w14:paraId="15929AD0" w14:textId="271C3A0E" w:rsidR="008E5BD8" w:rsidRDefault="008E5BD8" w:rsidP="008E5BD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To limit access, assign the destination port a specific port number (</w:t>
      </w:r>
      <w:r w:rsidR="00A35EF5">
        <w:rPr>
          <w:color w:val="000000" w:themeColor="text1"/>
          <w:sz w:val="24"/>
          <w:szCs w:val="24"/>
        </w:rPr>
        <w:t>9</w:t>
      </w:r>
      <w:r>
        <w:rPr>
          <w:color w:val="000000" w:themeColor="text1"/>
          <w:sz w:val="24"/>
          <w:szCs w:val="24"/>
        </w:rPr>
        <w:t>0</w:t>
      </w:r>
      <w:r w:rsidR="00A35EF5">
        <w:rPr>
          <w:color w:val="000000" w:themeColor="text1"/>
          <w:sz w:val="24"/>
          <w:szCs w:val="24"/>
        </w:rPr>
        <w:t>9</w:t>
      </w:r>
      <w:r>
        <w:rPr>
          <w:color w:val="000000" w:themeColor="text1"/>
          <w:sz w:val="24"/>
          <w:szCs w:val="24"/>
        </w:rPr>
        <w:t>0).</w:t>
      </w:r>
    </w:p>
    <w:p w14:paraId="00EBF21F" w14:textId="77777777" w:rsidR="00DD34D9" w:rsidRDefault="00DD34D9" w:rsidP="008E5BD8">
      <w:pPr>
        <w:rPr>
          <w:color w:val="000000" w:themeColor="text1"/>
          <w:sz w:val="24"/>
          <w:szCs w:val="24"/>
        </w:rPr>
      </w:pPr>
    </w:p>
    <w:p w14:paraId="3449D024" w14:textId="47A49788" w:rsidR="008E5BD8" w:rsidRDefault="00A87888" w:rsidP="008E5BD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0561FFD" wp14:editId="00D6CE1E">
            <wp:extent cx="6276557" cy="5279136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 2 Step 3 pfSense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2431" cy="530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BFDC" w14:textId="77777777" w:rsidR="008E5BD8" w:rsidRDefault="008E5BD8" w:rsidP="008E5BD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60471909" w14:textId="470D0419" w:rsidR="008E5BD8" w:rsidRPr="0000478D" w:rsidRDefault="008E5BD8" w:rsidP="008E5BD8">
      <w:pPr>
        <w:pStyle w:val="Heading3"/>
      </w:pPr>
      <w:r>
        <w:lastRenderedPageBreak/>
        <w:tab/>
        <w:t xml:space="preserve">CONFIRM that HOST on WAN can access the </w:t>
      </w:r>
      <w:proofErr w:type="spellStart"/>
      <w:r w:rsidR="007815A7">
        <w:t>pfSense</w:t>
      </w:r>
      <w:proofErr w:type="spellEnd"/>
      <w:r w:rsidR="007815A7">
        <w:t xml:space="preserve"> Firewall</w:t>
      </w:r>
      <w:r>
        <w:t xml:space="preserve"> on LAN</w:t>
      </w:r>
      <w:r>
        <w:rPr>
          <w:color w:val="000000" w:themeColor="text1"/>
          <w:sz w:val="24"/>
          <w:szCs w:val="24"/>
        </w:rPr>
        <w:tab/>
      </w:r>
    </w:p>
    <w:p w14:paraId="29A3BC83" w14:textId="03D15A7E" w:rsidR="00C91B6D" w:rsidRDefault="008E5BD8" w:rsidP="008E5BD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NAT Firewall Rule to permit only the Host PC’s address (192.168.1.96) on the WAN interface </w:t>
      </w:r>
      <w:r w:rsidR="006167D4">
        <w:rPr>
          <w:color w:val="000000" w:themeColor="text1"/>
          <w:sz w:val="24"/>
          <w:szCs w:val="24"/>
        </w:rPr>
        <w:t xml:space="preserve">(192.168.1.160) </w:t>
      </w:r>
      <w:r>
        <w:rPr>
          <w:color w:val="000000" w:themeColor="text1"/>
          <w:sz w:val="24"/>
          <w:szCs w:val="24"/>
        </w:rPr>
        <w:t xml:space="preserve">as the SOURCE to redirect to the LAN interface as the </w:t>
      </w:r>
      <w:r w:rsidR="00B04948">
        <w:rPr>
          <w:color w:val="000000" w:themeColor="text1"/>
          <w:sz w:val="24"/>
          <w:szCs w:val="24"/>
        </w:rPr>
        <w:t xml:space="preserve">DESTINATION </w:t>
      </w:r>
      <w:r>
        <w:rPr>
          <w:color w:val="000000" w:themeColor="text1"/>
          <w:sz w:val="24"/>
          <w:szCs w:val="24"/>
        </w:rPr>
        <w:t xml:space="preserve">to the </w:t>
      </w:r>
      <w:proofErr w:type="spellStart"/>
      <w:r w:rsidR="00231ACD">
        <w:rPr>
          <w:color w:val="000000" w:themeColor="text1"/>
          <w:sz w:val="24"/>
          <w:szCs w:val="24"/>
        </w:rPr>
        <w:t>pfSense</w:t>
      </w:r>
      <w:proofErr w:type="spellEnd"/>
      <w:r w:rsidR="00231ACD">
        <w:rPr>
          <w:color w:val="000000" w:themeColor="text1"/>
          <w:sz w:val="24"/>
          <w:szCs w:val="24"/>
        </w:rPr>
        <w:t xml:space="preserve"> Firewall</w:t>
      </w:r>
      <w:r>
        <w:rPr>
          <w:color w:val="000000" w:themeColor="text1"/>
          <w:sz w:val="24"/>
          <w:szCs w:val="24"/>
        </w:rPr>
        <w:t>’s browser address (172.16.77.1) for standard HTTP traffic.</w:t>
      </w:r>
    </w:p>
    <w:p w14:paraId="22985E5D" w14:textId="76B44A3A" w:rsidR="008E5BD8" w:rsidRDefault="008E5BD8" w:rsidP="008E5BD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To limit access, assign the destination port a specific port number (</w:t>
      </w:r>
      <w:r w:rsidR="000B30C0">
        <w:rPr>
          <w:color w:val="000000" w:themeColor="text1"/>
          <w:sz w:val="24"/>
          <w:szCs w:val="24"/>
        </w:rPr>
        <w:t>9</w:t>
      </w:r>
      <w:r>
        <w:rPr>
          <w:color w:val="000000" w:themeColor="text1"/>
          <w:sz w:val="24"/>
          <w:szCs w:val="24"/>
        </w:rPr>
        <w:t>0</w:t>
      </w:r>
      <w:r w:rsidR="000B30C0">
        <w:rPr>
          <w:color w:val="000000" w:themeColor="text1"/>
          <w:sz w:val="24"/>
          <w:szCs w:val="24"/>
        </w:rPr>
        <w:t>9</w:t>
      </w:r>
      <w:r>
        <w:rPr>
          <w:color w:val="000000" w:themeColor="text1"/>
          <w:sz w:val="24"/>
          <w:szCs w:val="24"/>
        </w:rPr>
        <w:t>0).</w:t>
      </w:r>
    </w:p>
    <w:p w14:paraId="7D909166" w14:textId="77777777" w:rsidR="00DD34D9" w:rsidRDefault="00DD34D9" w:rsidP="008E5BD8">
      <w:pPr>
        <w:rPr>
          <w:color w:val="000000" w:themeColor="text1"/>
          <w:sz w:val="24"/>
          <w:szCs w:val="24"/>
        </w:rPr>
      </w:pPr>
    </w:p>
    <w:p w14:paraId="4A68E56F" w14:textId="55655638" w:rsidR="008E5BD8" w:rsidRDefault="00231ACD" w:rsidP="008E5BD8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BA985C6" wp14:editId="1BEA3E71">
            <wp:extent cx="6289479" cy="5815584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 2 Step 4 pfSenses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1251" cy="585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063" w14:textId="77777777" w:rsidR="008E5BD8" w:rsidRDefault="008E5BD8" w:rsidP="008E5BD8">
      <w:pPr>
        <w:rPr>
          <w:color w:val="000000" w:themeColor="text1"/>
          <w:sz w:val="24"/>
          <w:szCs w:val="24"/>
        </w:rPr>
      </w:pPr>
    </w:p>
    <w:p w14:paraId="0FBE69C1" w14:textId="71ED46AA" w:rsidR="00FE6A71" w:rsidRDefault="00C9144D" w:rsidP="00E865C6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 xml:space="preserve">Apply all 3 NAT </w:t>
      </w:r>
      <w:r w:rsidR="00BB701D">
        <w:rPr>
          <w:color w:val="000000" w:themeColor="text1"/>
          <w:sz w:val="24"/>
          <w:szCs w:val="24"/>
        </w:rPr>
        <w:t xml:space="preserve">Forwarding rules on the </w:t>
      </w:r>
      <w:proofErr w:type="spellStart"/>
      <w:r w:rsidR="00BB701D">
        <w:rPr>
          <w:color w:val="000000" w:themeColor="text1"/>
          <w:sz w:val="24"/>
          <w:szCs w:val="24"/>
        </w:rPr>
        <w:t>pfSense</w:t>
      </w:r>
      <w:proofErr w:type="spellEnd"/>
      <w:r w:rsidR="00BB701D">
        <w:rPr>
          <w:color w:val="000000" w:themeColor="text1"/>
          <w:sz w:val="24"/>
          <w:szCs w:val="24"/>
        </w:rPr>
        <w:t xml:space="preserve"> Firewall.</w:t>
      </w:r>
    </w:p>
    <w:p w14:paraId="36BCE69D" w14:textId="07E7DC72" w:rsidR="00BB701D" w:rsidRDefault="00BB701D" w:rsidP="00E865C6">
      <w:pPr>
        <w:rPr>
          <w:color w:val="000000" w:themeColor="text1"/>
          <w:sz w:val="24"/>
          <w:szCs w:val="24"/>
        </w:rPr>
      </w:pPr>
    </w:p>
    <w:p w14:paraId="6500B8DC" w14:textId="68C53960" w:rsidR="00BB701D" w:rsidRDefault="00BB701D" w:rsidP="00E865C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33B7ECD" wp14:editId="0156CB52">
            <wp:extent cx="6274103" cy="5327904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 2 Step 4 All NAT Rule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6925" cy="53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0D36" w14:textId="2BC6BE8F" w:rsidR="00BB701D" w:rsidRDefault="00BB701D" w:rsidP="00E865C6">
      <w:pPr>
        <w:rPr>
          <w:color w:val="000000" w:themeColor="text1"/>
          <w:sz w:val="24"/>
          <w:szCs w:val="24"/>
        </w:rPr>
      </w:pPr>
    </w:p>
    <w:p w14:paraId="0289507D" w14:textId="68E18B66" w:rsidR="005314D4" w:rsidRDefault="005314D4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2F8AECB6" w14:textId="65BF9EE9" w:rsidR="009C10E1" w:rsidRDefault="009C10E1" w:rsidP="009C10E1">
      <w:pPr>
        <w:pStyle w:val="Heading2"/>
        <w:ind w:firstLine="720"/>
      </w:pPr>
      <w:r>
        <w:lastRenderedPageBreak/>
        <w:t xml:space="preserve">task 3 – </w:t>
      </w:r>
      <w:r w:rsidR="007D3135">
        <w:t xml:space="preserve">gather </w:t>
      </w:r>
      <w:r w:rsidR="00F76BDF">
        <w:t>logs for monitoring in nagios</w:t>
      </w:r>
    </w:p>
    <w:p w14:paraId="2FADA68B" w14:textId="503A3B20" w:rsidR="005314D4" w:rsidRDefault="002C18B0" w:rsidP="009C10E1">
      <w:pPr>
        <w:rPr>
          <w:sz w:val="24"/>
          <w:szCs w:val="24"/>
        </w:rPr>
      </w:pPr>
      <w:r>
        <w:rPr>
          <w:sz w:val="24"/>
          <w:szCs w:val="24"/>
        </w:rPr>
        <w:t>Enable SNMP</w:t>
      </w:r>
      <w:r w:rsidR="008D21AF">
        <w:rPr>
          <w:sz w:val="24"/>
          <w:szCs w:val="24"/>
        </w:rPr>
        <w:t xml:space="preserve"> service in the </w:t>
      </w:r>
      <w:proofErr w:type="spellStart"/>
      <w:r w:rsidR="008D21AF">
        <w:rPr>
          <w:sz w:val="24"/>
          <w:szCs w:val="24"/>
        </w:rPr>
        <w:t>pfSense</w:t>
      </w:r>
      <w:proofErr w:type="spellEnd"/>
      <w:r w:rsidR="008D21AF">
        <w:rPr>
          <w:sz w:val="24"/>
          <w:szCs w:val="24"/>
        </w:rPr>
        <w:t xml:space="preserve"> Firewall so that logs </w:t>
      </w:r>
      <w:r w:rsidR="00980838">
        <w:rPr>
          <w:sz w:val="24"/>
          <w:szCs w:val="24"/>
        </w:rPr>
        <w:t xml:space="preserve">of certain services </w:t>
      </w:r>
      <w:r w:rsidR="008D21AF">
        <w:rPr>
          <w:sz w:val="24"/>
          <w:szCs w:val="24"/>
        </w:rPr>
        <w:t>may be sent to the monit</w:t>
      </w:r>
      <w:r w:rsidR="001523A8">
        <w:rPr>
          <w:sz w:val="24"/>
          <w:szCs w:val="24"/>
        </w:rPr>
        <w:t>or</w:t>
      </w:r>
      <w:r w:rsidR="008D21AF">
        <w:rPr>
          <w:sz w:val="24"/>
          <w:szCs w:val="24"/>
        </w:rPr>
        <w:t>ing appliance in Nagios</w:t>
      </w:r>
      <w:r w:rsidR="00B212B1">
        <w:rPr>
          <w:sz w:val="24"/>
          <w:szCs w:val="24"/>
        </w:rPr>
        <w:t xml:space="preserve"> on the LAN interface</w:t>
      </w:r>
      <w:r w:rsidR="008D21AF">
        <w:rPr>
          <w:sz w:val="24"/>
          <w:szCs w:val="24"/>
        </w:rPr>
        <w:t>.</w:t>
      </w:r>
    </w:p>
    <w:p w14:paraId="1E08EC80" w14:textId="466F7D1D" w:rsidR="001523A8" w:rsidRDefault="00B212B1" w:rsidP="009C10E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Enable </w:t>
      </w:r>
      <w:r w:rsidR="006A179B">
        <w:rPr>
          <w:color w:val="000000" w:themeColor="text1"/>
          <w:sz w:val="24"/>
          <w:szCs w:val="24"/>
        </w:rPr>
        <w:t xml:space="preserve">the Nagios Monitoring appliance to receive </w:t>
      </w:r>
      <w:r w:rsidR="006F403D">
        <w:rPr>
          <w:color w:val="000000" w:themeColor="text1"/>
          <w:sz w:val="24"/>
          <w:szCs w:val="24"/>
        </w:rPr>
        <w:t xml:space="preserve">logs from the </w:t>
      </w:r>
      <w:proofErr w:type="spellStart"/>
      <w:r w:rsidR="006F403D">
        <w:rPr>
          <w:color w:val="000000" w:themeColor="text1"/>
          <w:sz w:val="24"/>
          <w:szCs w:val="24"/>
        </w:rPr>
        <w:t>pfSense</w:t>
      </w:r>
      <w:proofErr w:type="spellEnd"/>
      <w:r w:rsidR="006F403D">
        <w:rPr>
          <w:color w:val="000000" w:themeColor="text1"/>
          <w:sz w:val="24"/>
          <w:szCs w:val="24"/>
        </w:rPr>
        <w:t xml:space="preserve"> firewall via SNMP.</w:t>
      </w:r>
    </w:p>
    <w:p w14:paraId="3E1FAEA2" w14:textId="607B424F" w:rsidR="00F224D5" w:rsidRDefault="00F224D5" w:rsidP="009C10E1">
      <w:pPr>
        <w:rPr>
          <w:color w:val="000000" w:themeColor="text1"/>
          <w:sz w:val="24"/>
          <w:szCs w:val="24"/>
        </w:rPr>
      </w:pPr>
    </w:p>
    <w:p w14:paraId="73ABB925" w14:textId="30A8ACC2" w:rsidR="00F224D5" w:rsidRDefault="00F224D5" w:rsidP="009C10E1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40A557B5" wp14:editId="70FFE433">
            <wp:extent cx="6277336" cy="5340096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 3 Step Ubuntu host 1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1797" cy="53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6817" w14:textId="41BE1D7C" w:rsidR="00B6541D" w:rsidRDefault="00B6541D" w:rsidP="009C10E1">
      <w:pPr>
        <w:rPr>
          <w:color w:val="000000" w:themeColor="text1"/>
          <w:sz w:val="24"/>
          <w:szCs w:val="24"/>
        </w:rPr>
      </w:pPr>
    </w:p>
    <w:p w14:paraId="357E03CD" w14:textId="3E649C93" w:rsidR="00B6541D" w:rsidRDefault="00B6541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14:paraId="4EADC7B1" w14:textId="77777777" w:rsidR="00B6541D" w:rsidRDefault="00B6541D" w:rsidP="009C10E1">
      <w:pPr>
        <w:rPr>
          <w:color w:val="000000" w:themeColor="text1"/>
          <w:sz w:val="24"/>
          <w:szCs w:val="24"/>
        </w:rPr>
        <w:sectPr w:rsidR="00B6541D" w:rsidSect="00895248">
          <w:pgSz w:w="12240" w:h="15840" w:code="1"/>
          <w:pgMar w:top="1728" w:right="1800" w:bottom="1440" w:left="180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pgNumType w:start="0"/>
          <w:cols w:space="720"/>
          <w:titlePg/>
          <w:docGrid w:linePitch="360"/>
        </w:sectPr>
      </w:pPr>
    </w:p>
    <w:p w14:paraId="34D789B9" w14:textId="553F74C2" w:rsidR="00B6541D" w:rsidRPr="00BA1290" w:rsidRDefault="006F6C14" w:rsidP="00BA1290">
      <w:pPr>
        <w:pStyle w:val="Heading3"/>
        <w:ind w:firstLine="720"/>
      </w:pPr>
      <w:r>
        <w:lastRenderedPageBreak/>
        <w:t xml:space="preserve">CONFIRM that </w:t>
      </w:r>
      <w:r w:rsidR="00EF5DA2">
        <w:t xml:space="preserve">Nagios Monitoring </w:t>
      </w:r>
      <w:r>
        <w:t xml:space="preserve">on </w:t>
      </w:r>
      <w:r w:rsidR="00EF5DA2">
        <w:t>L</w:t>
      </w:r>
      <w:r>
        <w:t xml:space="preserve">AN </w:t>
      </w:r>
      <w:r w:rsidR="00EF5DA2">
        <w:t>is receiving</w:t>
      </w:r>
      <w:r w:rsidR="00F30605">
        <w:t xml:space="preserve"> logs from</w:t>
      </w:r>
      <w:r>
        <w:t xml:space="preserve"> the </w:t>
      </w:r>
      <w:proofErr w:type="spellStart"/>
      <w:r>
        <w:t>pfSense</w:t>
      </w:r>
      <w:proofErr w:type="spellEnd"/>
      <w:r>
        <w:t xml:space="preserve"> Firewall on LAN</w:t>
      </w:r>
    </w:p>
    <w:p w14:paraId="7AFCAE8A" w14:textId="42B5EB78" w:rsidR="003725C5" w:rsidRDefault="00F30605" w:rsidP="00F30605">
      <w:pPr>
        <w:sectPr w:rsidR="003725C5" w:rsidSect="004E3744">
          <w:pgSz w:w="15840" w:h="12240" w:orient="landscape" w:code="1"/>
          <w:pgMar w:top="1800" w:right="1728" w:bottom="1800" w:left="144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pgNumType w:start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4844ED2A" wp14:editId="4DAE1BD5">
            <wp:extent cx="8799914" cy="4949952"/>
            <wp:effectExtent l="0" t="0" r="1270" b="317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sk 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9560" cy="499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F32A" w14:textId="1B49C794" w:rsidR="002E0A6D" w:rsidRDefault="002E0A6D" w:rsidP="002E0A6D">
      <w:pPr>
        <w:pStyle w:val="Heading2"/>
        <w:ind w:firstLine="720"/>
      </w:pPr>
      <w:r>
        <w:lastRenderedPageBreak/>
        <w:t xml:space="preserve">task 4 – </w:t>
      </w:r>
      <w:r w:rsidR="00DA4571">
        <w:t xml:space="preserve">install </w:t>
      </w:r>
      <w:r w:rsidR="00C27B01">
        <w:t xml:space="preserve">a vpn solution to grant </w:t>
      </w:r>
      <w:r w:rsidR="00682813">
        <w:t xml:space="preserve">host pc access to the lan services </w:t>
      </w:r>
    </w:p>
    <w:p w14:paraId="23EDECBB" w14:textId="6800A639" w:rsidR="00D47AE0" w:rsidRPr="007C52D3" w:rsidRDefault="002E0A6D" w:rsidP="00F30605">
      <w:pPr>
        <w:rPr>
          <w:sz w:val="24"/>
          <w:szCs w:val="24"/>
        </w:rPr>
      </w:pPr>
      <w:r>
        <w:rPr>
          <w:sz w:val="24"/>
          <w:szCs w:val="24"/>
        </w:rPr>
        <w:t xml:space="preserve">Enable </w:t>
      </w:r>
      <w:r w:rsidR="009954E5">
        <w:rPr>
          <w:sz w:val="24"/>
          <w:szCs w:val="24"/>
        </w:rPr>
        <w:t>VPN</w:t>
      </w:r>
      <w:r>
        <w:rPr>
          <w:sz w:val="24"/>
          <w:szCs w:val="24"/>
        </w:rPr>
        <w:t xml:space="preserve"> service in the </w:t>
      </w:r>
      <w:proofErr w:type="spellStart"/>
      <w:r>
        <w:rPr>
          <w:sz w:val="24"/>
          <w:szCs w:val="24"/>
        </w:rPr>
        <w:t>pfSense</w:t>
      </w:r>
      <w:proofErr w:type="spellEnd"/>
      <w:r>
        <w:rPr>
          <w:sz w:val="24"/>
          <w:szCs w:val="24"/>
        </w:rPr>
        <w:t xml:space="preserve"> Firewall so that </w:t>
      </w:r>
      <w:r w:rsidR="00295160">
        <w:rPr>
          <w:sz w:val="24"/>
          <w:szCs w:val="24"/>
        </w:rPr>
        <w:t xml:space="preserve">VPN Clients </w:t>
      </w:r>
      <w:r w:rsidR="00451CCC">
        <w:rPr>
          <w:sz w:val="24"/>
          <w:szCs w:val="24"/>
        </w:rPr>
        <w:t>outside of the LAN</w:t>
      </w:r>
      <w:r>
        <w:rPr>
          <w:sz w:val="24"/>
          <w:szCs w:val="24"/>
        </w:rPr>
        <w:t xml:space="preserve"> may </w:t>
      </w:r>
      <w:r w:rsidR="00451CCC">
        <w:rPr>
          <w:sz w:val="24"/>
          <w:szCs w:val="24"/>
        </w:rPr>
        <w:t>have access</w:t>
      </w:r>
      <w:r>
        <w:rPr>
          <w:sz w:val="24"/>
          <w:szCs w:val="24"/>
        </w:rPr>
        <w:t xml:space="preserve"> to the </w:t>
      </w:r>
      <w:r w:rsidR="00A878B7">
        <w:rPr>
          <w:sz w:val="24"/>
          <w:szCs w:val="24"/>
        </w:rPr>
        <w:t>services</w:t>
      </w:r>
      <w:r>
        <w:rPr>
          <w:sz w:val="24"/>
          <w:szCs w:val="24"/>
        </w:rPr>
        <w:t xml:space="preserve"> on the LAN interface.</w:t>
      </w:r>
    </w:p>
    <w:p w14:paraId="78A5667D" w14:textId="03300939" w:rsidR="00C45E98" w:rsidRDefault="00A878B7" w:rsidP="00F30605">
      <w:r>
        <w:rPr>
          <w:noProof/>
        </w:rPr>
        <w:drawing>
          <wp:inline distT="0" distB="0" distL="0" distR="0" wp14:anchorId="78551400" wp14:editId="54A54B25">
            <wp:extent cx="8145102" cy="4584192"/>
            <wp:effectExtent l="0" t="0" r="8890" b="6985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sk 4 Final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95080" cy="46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251" w14:textId="07B44579" w:rsidR="00A96C3D" w:rsidRPr="00F30605" w:rsidRDefault="00FF71CB" w:rsidP="00F30605">
      <w:r>
        <w:rPr>
          <w:noProof/>
        </w:rPr>
        <w:lastRenderedPageBreak/>
        <w:drawing>
          <wp:inline distT="0" distB="0" distL="0" distR="0" wp14:anchorId="29D9D4E7" wp14:editId="78EDF9B7">
            <wp:extent cx="8313589" cy="585216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S-10-LS1 Layout vFinal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56901" cy="58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6C3D" w:rsidRPr="00F30605" w:rsidSect="004E3744">
      <w:pgSz w:w="15840" w:h="12240" w:orient="landscape" w:code="1"/>
      <w:pgMar w:top="1800" w:right="1728" w:bottom="1800" w:left="1440" w:header="720" w:footer="720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84EFAB" w14:textId="77777777" w:rsidR="00990B41" w:rsidRDefault="00990B41">
      <w:pPr>
        <w:spacing w:before="0" w:after="0" w:line="240" w:lineRule="auto"/>
      </w:pPr>
      <w:r>
        <w:separator/>
      </w:r>
    </w:p>
  </w:endnote>
  <w:endnote w:type="continuationSeparator" w:id="0">
    <w:p w14:paraId="5D87927B" w14:textId="77777777" w:rsidR="00990B41" w:rsidRDefault="00990B4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43797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998C67" w14:textId="7DA0035B" w:rsidR="00C469C0" w:rsidRDefault="00C469C0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A25F60" w14:textId="60418DB6" w:rsidR="00F426F9" w:rsidRDefault="00F426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FA5F8D" w14:textId="77777777" w:rsidR="00990B41" w:rsidRDefault="00990B41">
      <w:pPr>
        <w:spacing w:before="0" w:after="0" w:line="240" w:lineRule="auto"/>
      </w:pPr>
      <w:r>
        <w:separator/>
      </w:r>
    </w:p>
  </w:footnote>
  <w:footnote w:type="continuationSeparator" w:id="0">
    <w:p w14:paraId="759101BC" w14:textId="77777777" w:rsidR="00990B41" w:rsidRDefault="00990B4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C6"/>
    <w:rsid w:val="0000478D"/>
    <w:rsid w:val="000537A2"/>
    <w:rsid w:val="00060E1E"/>
    <w:rsid w:val="000662F4"/>
    <w:rsid w:val="00073BDA"/>
    <w:rsid w:val="000B30C0"/>
    <w:rsid w:val="00112270"/>
    <w:rsid w:val="001523A8"/>
    <w:rsid w:val="001606C6"/>
    <w:rsid w:val="0017471A"/>
    <w:rsid w:val="001A4B02"/>
    <w:rsid w:val="001D057B"/>
    <w:rsid w:val="001D2FEA"/>
    <w:rsid w:val="001D7756"/>
    <w:rsid w:val="00231ACD"/>
    <w:rsid w:val="002444A2"/>
    <w:rsid w:val="002548F8"/>
    <w:rsid w:val="00292FCD"/>
    <w:rsid w:val="00295160"/>
    <w:rsid w:val="002C18B0"/>
    <w:rsid w:val="002C54EF"/>
    <w:rsid w:val="002D18A0"/>
    <w:rsid w:val="002D2F85"/>
    <w:rsid w:val="002D5988"/>
    <w:rsid w:val="002E0A6D"/>
    <w:rsid w:val="002E699B"/>
    <w:rsid w:val="0033623C"/>
    <w:rsid w:val="00340D9A"/>
    <w:rsid w:val="00352BAD"/>
    <w:rsid w:val="00355BBD"/>
    <w:rsid w:val="00355F2B"/>
    <w:rsid w:val="003638AF"/>
    <w:rsid w:val="003708F6"/>
    <w:rsid w:val="00370E97"/>
    <w:rsid w:val="003725C5"/>
    <w:rsid w:val="003800DC"/>
    <w:rsid w:val="003A60C0"/>
    <w:rsid w:val="003B34AE"/>
    <w:rsid w:val="003F3F22"/>
    <w:rsid w:val="00420AAD"/>
    <w:rsid w:val="00435384"/>
    <w:rsid w:val="004474CF"/>
    <w:rsid w:val="00451CCC"/>
    <w:rsid w:val="004706D3"/>
    <w:rsid w:val="00485F40"/>
    <w:rsid w:val="004B1A64"/>
    <w:rsid w:val="004C4438"/>
    <w:rsid w:val="004E1E69"/>
    <w:rsid w:val="004E3744"/>
    <w:rsid w:val="0052068E"/>
    <w:rsid w:val="005314D4"/>
    <w:rsid w:val="00546E46"/>
    <w:rsid w:val="005512FD"/>
    <w:rsid w:val="005543EC"/>
    <w:rsid w:val="00556DC3"/>
    <w:rsid w:val="00562AFB"/>
    <w:rsid w:val="005C4F2A"/>
    <w:rsid w:val="005F3424"/>
    <w:rsid w:val="005F6FA5"/>
    <w:rsid w:val="00612D01"/>
    <w:rsid w:val="006167D4"/>
    <w:rsid w:val="00617B9D"/>
    <w:rsid w:val="00630B90"/>
    <w:rsid w:val="0064370E"/>
    <w:rsid w:val="006518CC"/>
    <w:rsid w:val="00682813"/>
    <w:rsid w:val="00694C44"/>
    <w:rsid w:val="006A0EC9"/>
    <w:rsid w:val="006A179B"/>
    <w:rsid w:val="006B303C"/>
    <w:rsid w:val="006D2F80"/>
    <w:rsid w:val="006D6186"/>
    <w:rsid w:val="006E3750"/>
    <w:rsid w:val="006E4E7A"/>
    <w:rsid w:val="006E715B"/>
    <w:rsid w:val="006F403D"/>
    <w:rsid w:val="006F6C14"/>
    <w:rsid w:val="0074266E"/>
    <w:rsid w:val="00751B3A"/>
    <w:rsid w:val="007815A7"/>
    <w:rsid w:val="007C52D3"/>
    <w:rsid w:val="007D3135"/>
    <w:rsid w:val="007D7096"/>
    <w:rsid w:val="00814DBC"/>
    <w:rsid w:val="00823DD4"/>
    <w:rsid w:val="00825ABA"/>
    <w:rsid w:val="008359ED"/>
    <w:rsid w:val="00845E58"/>
    <w:rsid w:val="00867E6E"/>
    <w:rsid w:val="00895248"/>
    <w:rsid w:val="008C1B7A"/>
    <w:rsid w:val="008D21AF"/>
    <w:rsid w:val="008E5BD8"/>
    <w:rsid w:val="008F511F"/>
    <w:rsid w:val="008F6683"/>
    <w:rsid w:val="00900742"/>
    <w:rsid w:val="0091589A"/>
    <w:rsid w:val="009233B8"/>
    <w:rsid w:val="00943971"/>
    <w:rsid w:val="00980838"/>
    <w:rsid w:val="00983571"/>
    <w:rsid w:val="00990B41"/>
    <w:rsid w:val="009921D1"/>
    <w:rsid w:val="009954E5"/>
    <w:rsid w:val="009A6020"/>
    <w:rsid w:val="009B13BF"/>
    <w:rsid w:val="009C10E1"/>
    <w:rsid w:val="009C43F3"/>
    <w:rsid w:val="00A0243B"/>
    <w:rsid w:val="00A070E3"/>
    <w:rsid w:val="00A14207"/>
    <w:rsid w:val="00A24341"/>
    <w:rsid w:val="00A3269C"/>
    <w:rsid w:val="00A357D0"/>
    <w:rsid w:val="00A35EF5"/>
    <w:rsid w:val="00A61DB3"/>
    <w:rsid w:val="00A852AC"/>
    <w:rsid w:val="00A87888"/>
    <w:rsid w:val="00A878B7"/>
    <w:rsid w:val="00A9078D"/>
    <w:rsid w:val="00A96C3D"/>
    <w:rsid w:val="00AA7CED"/>
    <w:rsid w:val="00AB03E7"/>
    <w:rsid w:val="00AE5624"/>
    <w:rsid w:val="00AF19ED"/>
    <w:rsid w:val="00B04948"/>
    <w:rsid w:val="00B21131"/>
    <w:rsid w:val="00B212B1"/>
    <w:rsid w:val="00B30CC4"/>
    <w:rsid w:val="00B62075"/>
    <w:rsid w:val="00B62D45"/>
    <w:rsid w:val="00B6541D"/>
    <w:rsid w:val="00B67B69"/>
    <w:rsid w:val="00B956A7"/>
    <w:rsid w:val="00BA1290"/>
    <w:rsid w:val="00BA3A0A"/>
    <w:rsid w:val="00BA6FE0"/>
    <w:rsid w:val="00BB6886"/>
    <w:rsid w:val="00BB701D"/>
    <w:rsid w:val="00BC5169"/>
    <w:rsid w:val="00BF424F"/>
    <w:rsid w:val="00C27B01"/>
    <w:rsid w:val="00C31C94"/>
    <w:rsid w:val="00C45E98"/>
    <w:rsid w:val="00C45FE3"/>
    <w:rsid w:val="00C469C0"/>
    <w:rsid w:val="00C846BF"/>
    <w:rsid w:val="00C84E52"/>
    <w:rsid w:val="00C865F9"/>
    <w:rsid w:val="00C9144D"/>
    <w:rsid w:val="00C91B6D"/>
    <w:rsid w:val="00C96EAC"/>
    <w:rsid w:val="00CA4EC5"/>
    <w:rsid w:val="00CC1F0C"/>
    <w:rsid w:val="00CC52F5"/>
    <w:rsid w:val="00CE3992"/>
    <w:rsid w:val="00CE5EF0"/>
    <w:rsid w:val="00CF2197"/>
    <w:rsid w:val="00D032F6"/>
    <w:rsid w:val="00D47AE0"/>
    <w:rsid w:val="00D603AE"/>
    <w:rsid w:val="00D81586"/>
    <w:rsid w:val="00DA4571"/>
    <w:rsid w:val="00DA7E34"/>
    <w:rsid w:val="00DD34D9"/>
    <w:rsid w:val="00DD59D7"/>
    <w:rsid w:val="00DF714D"/>
    <w:rsid w:val="00E47E83"/>
    <w:rsid w:val="00E865C6"/>
    <w:rsid w:val="00EA0833"/>
    <w:rsid w:val="00ED69CA"/>
    <w:rsid w:val="00EE584D"/>
    <w:rsid w:val="00EF4EFE"/>
    <w:rsid w:val="00EF5253"/>
    <w:rsid w:val="00EF5DA2"/>
    <w:rsid w:val="00F04CDE"/>
    <w:rsid w:val="00F05023"/>
    <w:rsid w:val="00F13B02"/>
    <w:rsid w:val="00F20F70"/>
    <w:rsid w:val="00F224D5"/>
    <w:rsid w:val="00F30605"/>
    <w:rsid w:val="00F426F9"/>
    <w:rsid w:val="00F43D3E"/>
    <w:rsid w:val="00F66312"/>
    <w:rsid w:val="00F76BDF"/>
    <w:rsid w:val="00FA109D"/>
    <w:rsid w:val="00FB72B7"/>
    <w:rsid w:val="00FD572B"/>
    <w:rsid w:val="00FE4020"/>
    <w:rsid w:val="00FE6A71"/>
    <w:rsid w:val="00FF7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5FE0C0"/>
  <w15:chartTrackingRefBased/>
  <w15:docId w15:val="{ABD01BFD-E9D2-4282-911D-7B6055333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jpg"/><Relationship Id="rId19" Type="http://schemas.openxmlformats.org/officeDocument/2006/relationships/image" Target="media/image9.png"/><Relationship Id="rId31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Templates\1033\Student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805048564424EE1B7D37EBF67742F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BE0CC9-F761-4E24-A0C0-DEE88F86C097}"/>
      </w:docPartPr>
      <w:docPartBody>
        <w:p w:rsidR="00615C91" w:rsidRDefault="00CB2AD9">
          <w:pPr>
            <w:pStyle w:val="0805048564424EE1B7D37EBF67742F84"/>
          </w:pPr>
          <w:bookmarkStart w:id="0" w:name="_Toc318188228"/>
          <w:bookmarkStart w:id="1" w:name="_Toc318188328"/>
          <w:bookmarkStart w:id="2" w:name="_Toc318189313"/>
          <w:bookmarkStart w:id="3" w:name="_Toc316914651"/>
          <w:bookmarkStart w:id="4" w:name="_Toc316916021"/>
          <w:bookmarkStart w:id="5" w:name="_Toc316919854"/>
          <w:bookmarkStart w:id="6" w:name="_Toc318188229"/>
          <w:bookmarkStart w:id="7" w:name="_Toc318188329"/>
          <w:bookmarkStart w:id="8" w:name="_Toc318189314"/>
          <w:bookmarkStart w:id="9" w:name="_Toc315875746"/>
          <w:bookmarkStart w:id="10" w:name="_Toc316914652"/>
          <w:bookmarkStart w:id="11" w:name="_Toc316916022"/>
          <w:bookmarkStart w:id="12" w:name="_Toc316919855"/>
          <w:bookmarkStart w:id="13" w:name="_Toc318188230"/>
          <w:bookmarkStart w:id="14" w:name="_Toc318188330"/>
          <w:bookmarkStart w:id="15" w:name="_Toc318189315"/>
          <w:bookmarkStart w:id="16" w:name="_Toc315875747"/>
          <w:bookmarkStart w:id="17" w:name="_Toc316914653"/>
          <w:bookmarkStart w:id="18" w:name="_Toc316916023"/>
          <w:bookmarkStart w:id="19" w:name="_Toc316919856"/>
          <w:bookmarkStart w:id="20" w:name="_Toc318188231"/>
          <w:bookmarkStart w:id="21" w:name="_Toc318188331"/>
          <w:bookmarkStart w:id="22" w:name="_Toc318189316"/>
          <w:bookmarkEnd w:id="0"/>
          <w:bookmarkEnd w:id="1"/>
          <w:bookmarkEnd w:id="2"/>
          <w:bookmarkEnd w:id="3"/>
          <w:bookmarkEnd w:id="4"/>
          <w:bookmarkEnd w:id="5"/>
          <w:bookmarkEnd w:id="6"/>
          <w:bookmarkEnd w:id="7"/>
          <w:bookmarkEnd w:id="8"/>
          <w:bookmarkEnd w:id="9"/>
          <w:bookmarkEnd w:id="10"/>
          <w:bookmarkEnd w:id="11"/>
          <w:bookmarkEnd w:id="12"/>
          <w:bookmarkEnd w:id="13"/>
          <w:bookmarkEnd w:id="14"/>
          <w:bookmarkEnd w:id="15"/>
          <w:bookmarkEnd w:id="16"/>
          <w:bookmarkEnd w:id="17"/>
          <w:bookmarkEnd w:id="18"/>
          <w:bookmarkEnd w:id="19"/>
          <w:bookmarkEnd w:id="20"/>
          <w:bookmarkEnd w:id="21"/>
          <w:bookmarkEnd w:id="22"/>
          <w:r>
            <w:t>[Name]</w:t>
          </w:r>
        </w:p>
      </w:docPartBody>
    </w:docPart>
    <w:docPart>
      <w:docPartPr>
        <w:name w:val="93D8A335A7204AD2BDA2195E065AD3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FB787E-A6F5-47F0-9C14-D2152A52CF70}"/>
      </w:docPartPr>
      <w:docPartBody>
        <w:p w:rsidR="00615C91" w:rsidRDefault="00CB2AD9">
          <w:pPr>
            <w:pStyle w:val="93D8A335A7204AD2BDA2195E065AD3EE"/>
          </w:pPr>
          <w:r>
            <w:t>[Course Title]</w:t>
          </w:r>
        </w:p>
      </w:docPartBody>
    </w:docPart>
    <w:docPart>
      <w:docPartPr>
        <w:name w:val="7BF3ECF82FB647CA9D5915639448A5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7DA118-BC38-42EB-8E6D-B03D6ADB4490}"/>
      </w:docPartPr>
      <w:docPartBody>
        <w:p w:rsidR="00615C91" w:rsidRDefault="00CB2AD9">
          <w:pPr>
            <w:pStyle w:val="7BF3ECF82FB647CA9D5915639448A53D"/>
          </w:pPr>
          <w: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AD9"/>
    <w:rsid w:val="00615C91"/>
    <w:rsid w:val="00BC5F83"/>
    <w:rsid w:val="00CB2AD9"/>
    <w:rsid w:val="00CE7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4472C4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4472C4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4472C4" w:themeColor="accent1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</w:rPr>
  </w:style>
  <w:style w:type="paragraph" w:customStyle="1" w:styleId="7A997002D7544D4BB3A412EAA743A8A3">
    <w:name w:val="7A997002D7544D4BB3A412EAA743A8A3"/>
  </w:style>
  <w:style w:type="paragraph" w:customStyle="1" w:styleId="0805048564424EE1B7D37EBF67742F84">
    <w:name w:val="0805048564424EE1B7D37EBF67742F84"/>
  </w:style>
  <w:style w:type="paragraph" w:customStyle="1" w:styleId="93D8A335A7204AD2BDA2195E065AD3EE">
    <w:name w:val="93D8A335A7204AD2BDA2195E065AD3EE"/>
  </w:style>
  <w:style w:type="paragraph" w:customStyle="1" w:styleId="7BF3ECF82FB647CA9D5915639448A53D">
    <w:name w:val="7BF3ECF82FB647CA9D5915639448A53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2020-05-07T00:00:00</PublishDate>
  <Abstract/>
  <CompanyAddress/>
  <CompanyPhone/>
  <CompanyFax/>
  <CompanyEmail/>
</CoverPageProperties>
</file>

<file path=customXml/item2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6B0418-D7D4-4AB0-98C7-3E16C42A92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7DA317-88C3-40A3-8A07-2531422A7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StudentReport.dotx</Template>
  <TotalTime>28</TotalTime>
  <Pages>19</Pages>
  <Words>963</Words>
  <Characters>5494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 Security</dc:title>
  <dc:subject>Final Project</dc:subject>
  <dc:creator>Tim Casey</dc:creator>
  <cp:keywords>NS-10-LS</cp:keywords>
  <cp:lastModifiedBy>Tim Casey</cp:lastModifiedBy>
  <cp:revision>30</cp:revision>
  <dcterms:created xsi:type="dcterms:W3CDTF">2020-05-08T15:11:00Z</dcterms:created>
  <dcterms:modified xsi:type="dcterms:W3CDTF">2020-05-08T15:43:00Z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